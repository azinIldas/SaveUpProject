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DDA44" w:themeColor="accent1"/>
          <w:spacing w:val="0"/>
        </w:rPr>
        <w:id w:val="91211480"/>
        <w:docPartObj>
          <w:docPartGallery w:val="Cover Pages"/>
          <w:docPartUnique/>
        </w:docPartObj>
      </w:sdtPr>
      <w:sdtEndPr>
        <w:rPr>
          <w:color w:val="auto"/>
        </w:rPr>
      </w:sdtEndPr>
      <w:sdtContent>
        <w:p w14:paraId="146245ED" w14:textId="6BA0BB87" w:rsidR="0037085D" w:rsidRPr="003762FE" w:rsidRDefault="0037085D">
          <w:pPr>
            <w:pStyle w:val="KeinLeerraum"/>
            <w:spacing w:before="1540" w:after="240"/>
            <w:jc w:val="center"/>
            <w:rPr>
              <w:color w:val="CDDA44" w:themeColor="accent1"/>
            </w:rPr>
          </w:pPr>
          <w:r w:rsidRPr="003762FE">
            <w:rPr>
              <w:noProof/>
              <w:color w:val="CDDA44" w:themeColor="accent1"/>
            </w:rPr>
            <w:drawing>
              <wp:inline distT="0" distB="0" distL="0" distR="0" wp14:anchorId="334F214B" wp14:editId="2AE1BD47">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2AE60B00" w:rsidR="0037085D" w:rsidRPr="003762FE"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sidRPr="003762FE">
                <w:rPr>
                  <w:rFonts w:asciiTheme="majorHAnsi" w:eastAsiaTheme="majorEastAsia" w:hAnsiTheme="majorHAnsi" w:cstheme="majorBidi"/>
                  <w:caps/>
                  <w:color w:val="CDDA44" w:themeColor="accent1"/>
                  <w:sz w:val="72"/>
                  <w:szCs w:val="72"/>
                </w:rPr>
                <w:t xml:space="preserve">Projekt Modul </w:t>
              </w:r>
              <w:r w:rsidR="007D333A">
                <w:rPr>
                  <w:rFonts w:asciiTheme="majorHAnsi" w:eastAsiaTheme="majorEastAsia" w:hAnsiTheme="majorHAnsi" w:cstheme="majorBidi"/>
                  <w:caps/>
                  <w:color w:val="CDDA44" w:themeColor="accent1"/>
                  <w:sz w:val="72"/>
                  <w:szCs w:val="72"/>
                </w:rPr>
                <w:t>335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EndPr/>
          <w:sdtContent>
            <w:p w14:paraId="2C2F297B" w14:textId="20125274" w:rsidR="0037085D" w:rsidRPr="003762FE" w:rsidRDefault="00455D88">
              <w:pPr>
                <w:pStyle w:val="KeinLeerraum"/>
                <w:jc w:val="center"/>
                <w:rPr>
                  <w:color w:val="CDDA44" w:themeColor="accent1"/>
                  <w:sz w:val="28"/>
                  <w:szCs w:val="28"/>
                </w:rPr>
              </w:pPr>
              <w:r w:rsidRPr="003762FE">
                <w:rPr>
                  <w:color w:val="CDDA44" w:themeColor="accent1"/>
                  <w:sz w:val="28"/>
                  <w:szCs w:val="28"/>
                </w:rPr>
                <w:t>Azin Ildas</w:t>
              </w:r>
            </w:p>
          </w:sdtContent>
        </w:sdt>
        <w:p w14:paraId="28572C67" w14:textId="7F51D783" w:rsidR="0037085D" w:rsidRPr="003762FE" w:rsidRDefault="005C286F">
          <w:pPr>
            <w:pStyle w:val="KeinLeerraum"/>
            <w:spacing w:before="480"/>
            <w:jc w:val="center"/>
            <w:rPr>
              <w:color w:val="CDDA44" w:themeColor="accent1"/>
            </w:rPr>
          </w:pPr>
          <w:r>
            <w:rPr>
              <w:noProof/>
            </w:rPr>
            <mc:AlternateContent>
              <mc:Choice Requires="wps">
                <w:drawing>
                  <wp:anchor distT="0" distB="0" distL="114300" distR="114300" simplePos="0" relativeHeight="251651584" behindDoc="0" locked="0" layoutInCell="1" allowOverlap="1" wp14:anchorId="5D6BC6C8" wp14:editId="36D1C99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20130" cy="624840"/>
                    <wp:effectExtent l="0" t="0" r="0" b="0"/>
                    <wp:wrapNone/>
                    <wp:docPr id="8583196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62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6-30T00:00:00Z">
                                    <w:dateFormat w:val="d. MMMM yyyy"/>
                                    <w:lid w:val="de-DE"/>
                                    <w:storeMappedDataAs w:val="dateTime"/>
                                    <w:calendar w:val="gregorian"/>
                                  </w:date>
                                </w:sdtPr>
                                <w:sdtEndPr/>
                                <w:sdtContent>
                                  <w:p w14:paraId="1CCD21F1" w14:textId="666041C2" w:rsidR="0037085D" w:rsidRPr="003B5151" w:rsidRDefault="003B5151">
                                    <w:pPr>
                                      <w:pStyle w:val="KeinLeerraum"/>
                                      <w:spacing w:after="40"/>
                                      <w:jc w:val="center"/>
                                      <w:rPr>
                                        <w:caps/>
                                        <w:color w:val="CDDA44" w:themeColor="accent1"/>
                                        <w:sz w:val="28"/>
                                        <w:szCs w:val="28"/>
                                      </w:rPr>
                                    </w:pPr>
                                    <w:r>
                                      <w:rPr>
                                        <w:caps/>
                                        <w:color w:val="CDDA44" w:themeColor="accent1"/>
                                        <w:sz w:val="28"/>
                                        <w:szCs w:val="28"/>
                                        <w:lang w:val="de-DE"/>
                                      </w:rPr>
                                      <w:t>30. Juni 2024</w:t>
                                    </w:r>
                                  </w:p>
                                </w:sdtContent>
                              </w:sdt>
                              <w:p w14:paraId="049BD872" w14:textId="3FD4C507" w:rsidR="0037085D" w:rsidRPr="003B5151" w:rsidRDefault="004E2967">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7085D" w:rsidRPr="003B5151">
                                      <w:rPr>
                                        <w:caps/>
                                        <w:color w:val="CDDA44" w:themeColor="accent1"/>
                                      </w:rPr>
                                      <w:t>ipso Bildung AG</w:t>
                                    </w:r>
                                  </w:sdtContent>
                                </w:sdt>
                              </w:p>
                              <w:p w14:paraId="69CB423C" w14:textId="4698EAE1" w:rsidR="0037085D" w:rsidRPr="003B5151" w:rsidRDefault="004E2967">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2E43A5" w:rsidRPr="003B5151">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6BC6C8" id="_x0000_t202" coordsize="21600,21600" o:spt="202" path="m,l,21600r21600,l21600,xe">
                    <v:stroke joinstyle="miter"/>
                    <v:path gradientshapeok="t" o:connecttype="rect"/>
                  </v:shapetype>
                  <v:shape id="Textfeld 2" o:spid="_x0000_s1026" type="#_x0000_t202" style="position:absolute;left:0;text-align:left;margin-left:0;margin-top:0;width:481.9pt;height:49.2pt;z-index:2516515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6-30T00:00:00Z">
                              <w:dateFormat w:val="d. MMMM yyyy"/>
                              <w:lid w:val="de-DE"/>
                              <w:storeMappedDataAs w:val="dateTime"/>
                              <w:calendar w:val="gregorian"/>
                            </w:date>
                          </w:sdtPr>
                          <w:sdtEndPr/>
                          <w:sdtContent>
                            <w:p w14:paraId="1CCD21F1" w14:textId="666041C2" w:rsidR="0037085D" w:rsidRPr="003B5151" w:rsidRDefault="003B5151">
                              <w:pPr>
                                <w:pStyle w:val="KeinLeerraum"/>
                                <w:spacing w:after="40"/>
                                <w:jc w:val="center"/>
                                <w:rPr>
                                  <w:caps/>
                                  <w:color w:val="CDDA44" w:themeColor="accent1"/>
                                  <w:sz w:val="28"/>
                                  <w:szCs w:val="28"/>
                                </w:rPr>
                              </w:pPr>
                              <w:r>
                                <w:rPr>
                                  <w:caps/>
                                  <w:color w:val="CDDA44" w:themeColor="accent1"/>
                                  <w:sz w:val="28"/>
                                  <w:szCs w:val="28"/>
                                  <w:lang w:val="de-DE"/>
                                </w:rPr>
                                <w:t>30. Juni 2024</w:t>
                              </w:r>
                            </w:p>
                          </w:sdtContent>
                        </w:sdt>
                        <w:p w14:paraId="049BD872" w14:textId="3FD4C507" w:rsidR="0037085D" w:rsidRPr="003B5151" w:rsidRDefault="004E2967">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7085D" w:rsidRPr="003B5151">
                                <w:rPr>
                                  <w:caps/>
                                  <w:color w:val="CDDA44" w:themeColor="accent1"/>
                                </w:rPr>
                                <w:t>ipso Bildung AG</w:t>
                              </w:r>
                            </w:sdtContent>
                          </w:sdt>
                        </w:p>
                        <w:p w14:paraId="69CB423C" w14:textId="4698EAE1" w:rsidR="0037085D" w:rsidRPr="003B5151" w:rsidRDefault="004E2967">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2E43A5" w:rsidRPr="003B5151">
                                <w:rPr>
                                  <w:color w:val="CDDA44" w:themeColor="accent1"/>
                                </w:rPr>
                                <w:t>IBZ BASEL</w:t>
                              </w:r>
                            </w:sdtContent>
                          </w:sdt>
                        </w:p>
                      </w:txbxContent>
                    </v:textbox>
                    <w10:wrap anchorx="margin" anchory="page"/>
                  </v:shape>
                </w:pict>
              </mc:Fallback>
            </mc:AlternateContent>
          </w:r>
          <w:r w:rsidR="0037085D" w:rsidRPr="003762FE">
            <w:rPr>
              <w:noProof/>
              <w:color w:val="CDDA44" w:themeColor="accent1"/>
            </w:rPr>
            <w:drawing>
              <wp:inline distT="0" distB="0" distL="0" distR="0" wp14:anchorId="74987655" wp14:editId="58AA406D">
                <wp:extent cx="758952" cy="478932"/>
                <wp:effectExtent l="19050" t="19050" r="22225" b="1651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ln>
                          <a:solidFill>
                            <a:schemeClr val="bg1"/>
                          </a:solidFill>
                        </a:ln>
                      </pic:spPr>
                    </pic:pic>
                  </a:graphicData>
                </a:graphic>
              </wp:inline>
            </w:drawing>
          </w:r>
        </w:p>
        <w:p w14:paraId="62089769" w14:textId="77777777" w:rsidR="0068359A" w:rsidRDefault="0068359A"/>
        <w:p w14:paraId="3110C9FD" w14:textId="77777777" w:rsidR="0068359A" w:rsidRDefault="0068359A"/>
        <w:p w14:paraId="4A2FECFC" w14:textId="2CD9E17C" w:rsidR="0037085D" w:rsidRDefault="0037085D">
          <w:r>
            <w:br w:type="page"/>
          </w:r>
        </w:p>
      </w:sdtContent>
    </w:sdt>
    <w:p w14:paraId="5A053D31" w14:textId="77777777" w:rsidR="007D333A" w:rsidRDefault="0037085D" w:rsidP="00027CF7">
      <w:pPr>
        <w:pStyle w:val="Inhaltsverzeichnisberschrift"/>
        <w:spacing w:after="0"/>
      </w:pPr>
      <w:r>
        <w:lastRenderedPageBreak/>
        <w:t>Abbildungsverzeichnis</w:t>
      </w:r>
    </w:p>
    <w:p w14:paraId="74EE87F9" w14:textId="45DA2029" w:rsidR="00247D17" w:rsidRDefault="00247D17">
      <w:pPr>
        <w:pStyle w:val="Abbildungsverzeichnis"/>
        <w:rPr>
          <w:rFonts w:eastAsiaTheme="minorEastAsia"/>
          <w:noProof/>
          <w:kern w:val="2"/>
          <w:sz w:val="24"/>
          <w:szCs w:val="24"/>
          <w:lang w:eastAsia="de-CH"/>
          <w14:ligatures w14:val="standardContextual"/>
        </w:rPr>
      </w:pPr>
      <w:r>
        <w:rPr>
          <w:rFonts w:asciiTheme="majorHAnsi" w:eastAsiaTheme="majorEastAsia" w:hAnsiTheme="majorHAnsi" w:cstheme="majorBidi"/>
          <w:b/>
          <w:sz w:val="22"/>
          <w:szCs w:val="32"/>
        </w:rPr>
        <w:fldChar w:fldCharType="begin"/>
      </w:r>
      <w:r>
        <w:rPr>
          <w:rFonts w:asciiTheme="majorHAnsi" w:eastAsiaTheme="majorEastAsia" w:hAnsiTheme="majorHAnsi" w:cstheme="majorBidi"/>
          <w:b/>
          <w:sz w:val="22"/>
          <w:szCs w:val="32"/>
        </w:rPr>
        <w:instrText xml:space="preserve"> TOC \h \z \c "Abbildung" </w:instrText>
      </w:r>
      <w:r>
        <w:rPr>
          <w:rFonts w:asciiTheme="majorHAnsi" w:eastAsiaTheme="majorEastAsia" w:hAnsiTheme="majorHAnsi" w:cstheme="majorBidi"/>
          <w:b/>
          <w:sz w:val="22"/>
          <w:szCs w:val="32"/>
        </w:rPr>
        <w:fldChar w:fldCharType="separate"/>
      </w:r>
      <w:hyperlink w:anchor="_Toc170568099" w:history="1">
        <w:r w:rsidRPr="00A346AA">
          <w:rPr>
            <w:rStyle w:val="Hyperlink"/>
            <w:noProof/>
          </w:rPr>
          <w:t>Abbildung 1: Meine Arbeitspakete.</w:t>
        </w:r>
        <w:r>
          <w:rPr>
            <w:noProof/>
            <w:webHidden/>
          </w:rPr>
          <w:tab/>
        </w:r>
        <w:r>
          <w:rPr>
            <w:noProof/>
            <w:webHidden/>
          </w:rPr>
          <w:fldChar w:fldCharType="begin"/>
        </w:r>
        <w:r>
          <w:rPr>
            <w:noProof/>
            <w:webHidden/>
          </w:rPr>
          <w:instrText xml:space="preserve"> PAGEREF _Toc170568099 \h </w:instrText>
        </w:r>
        <w:r>
          <w:rPr>
            <w:noProof/>
            <w:webHidden/>
          </w:rPr>
        </w:r>
        <w:r>
          <w:rPr>
            <w:noProof/>
            <w:webHidden/>
          </w:rPr>
          <w:fldChar w:fldCharType="separate"/>
        </w:r>
        <w:r>
          <w:rPr>
            <w:noProof/>
            <w:webHidden/>
          </w:rPr>
          <w:t>4</w:t>
        </w:r>
        <w:r>
          <w:rPr>
            <w:noProof/>
            <w:webHidden/>
          </w:rPr>
          <w:fldChar w:fldCharType="end"/>
        </w:r>
      </w:hyperlink>
    </w:p>
    <w:p w14:paraId="7DE34FF8" w14:textId="2DED2DBA" w:rsidR="00247D17" w:rsidRDefault="00247D17">
      <w:pPr>
        <w:pStyle w:val="Abbildungsverzeichnis"/>
        <w:rPr>
          <w:rFonts w:eastAsiaTheme="minorEastAsia"/>
          <w:noProof/>
          <w:kern w:val="2"/>
          <w:sz w:val="24"/>
          <w:szCs w:val="24"/>
          <w:lang w:eastAsia="de-CH"/>
          <w14:ligatures w14:val="standardContextual"/>
        </w:rPr>
      </w:pPr>
      <w:hyperlink w:anchor="_Toc170568100" w:history="1">
        <w:r w:rsidRPr="00A346AA">
          <w:rPr>
            <w:rStyle w:val="Hyperlink"/>
            <w:noProof/>
          </w:rPr>
          <w:t>Abbildung 2: Meine Mockups.</w:t>
        </w:r>
        <w:r>
          <w:rPr>
            <w:noProof/>
            <w:webHidden/>
          </w:rPr>
          <w:tab/>
        </w:r>
        <w:r>
          <w:rPr>
            <w:noProof/>
            <w:webHidden/>
          </w:rPr>
          <w:fldChar w:fldCharType="begin"/>
        </w:r>
        <w:r>
          <w:rPr>
            <w:noProof/>
            <w:webHidden/>
          </w:rPr>
          <w:instrText xml:space="preserve"> PAGEREF _Toc170568100 \h </w:instrText>
        </w:r>
        <w:r>
          <w:rPr>
            <w:noProof/>
            <w:webHidden/>
          </w:rPr>
        </w:r>
        <w:r>
          <w:rPr>
            <w:noProof/>
            <w:webHidden/>
          </w:rPr>
          <w:fldChar w:fldCharType="separate"/>
        </w:r>
        <w:r>
          <w:rPr>
            <w:noProof/>
            <w:webHidden/>
          </w:rPr>
          <w:t>7</w:t>
        </w:r>
        <w:r>
          <w:rPr>
            <w:noProof/>
            <w:webHidden/>
          </w:rPr>
          <w:fldChar w:fldCharType="end"/>
        </w:r>
      </w:hyperlink>
    </w:p>
    <w:p w14:paraId="147FC852" w14:textId="2A3D71F7" w:rsidR="00247D17" w:rsidRDefault="00247D17">
      <w:pPr>
        <w:pStyle w:val="Abbildungsverzeichnis"/>
        <w:rPr>
          <w:rFonts w:eastAsiaTheme="minorEastAsia"/>
          <w:noProof/>
          <w:kern w:val="2"/>
          <w:sz w:val="24"/>
          <w:szCs w:val="24"/>
          <w:lang w:eastAsia="de-CH"/>
          <w14:ligatures w14:val="standardContextual"/>
        </w:rPr>
      </w:pPr>
      <w:hyperlink w:anchor="_Toc170568101" w:history="1">
        <w:r w:rsidRPr="00A346AA">
          <w:rPr>
            <w:rStyle w:val="Hyperlink"/>
            <w:noProof/>
          </w:rPr>
          <w:t>Abbildung 3: Meine SaveUp App.</w:t>
        </w:r>
        <w:r>
          <w:rPr>
            <w:noProof/>
            <w:webHidden/>
          </w:rPr>
          <w:tab/>
        </w:r>
        <w:r>
          <w:rPr>
            <w:noProof/>
            <w:webHidden/>
          </w:rPr>
          <w:fldChar w:fldCharType="begin"/>
        </w:r>
        <w:r>
          <w:rPr>
            <w:noProof/>
            <w:webHidden/>
          </w:rPr>
          <w:instrText xml:space="preserve"> PAGEREF _Toc170568101 \h </w:instrText>
        </w:r>
        <w:r>
          <w:rPr>
            <w:noProof/>
            <w:webHidden/>
          </w:rPr>
        </w:r>
        <w:r>
          <w:rPr>
            <w:noProof/>
            <w:webHidden/>
          </w:rPr>
          <w:fldChar w:fldCharType="separate"/>
        </w:r>
        <w:r>
          <w:rPr>
            <w:noProof/>
            <w:webHidden/>
          </w:rPr>
          <w:t>8</w:t>
        </w:r>
        <w:r>
          <w:rPr>
            <w:noProof/>
            <w:webHidden/>
          </w:rPr>
          <w:fldChar w:fldCharType="end"/>
        </w:r>
      </w:hyperlink>
    </w:p>
    <w:p w14:paraId="2DCE4FDF" w14:textId="0534A292" w:rsidR="0037085D" w:rsidRDefault="00247D17" w:rsidP="00027CF7">
      <w:r>
        <w:rPr>
          <w:rFonts w:asciiTheme="majorHAnsi" w:eastAsiaTheme="majorEastAsia" w:hAnsiTheme="majorHAnsi" w:cstheme="majorBidi"/>
          <w:b/>
          <w:sz w:val="22"/>
          <w:szCs w:val="32"/>
        </w:rPr>
        <w:fldChar w:fldCharType="end"/>
      </w:r>
    </w:p>
    <w:p w14:paraId="30385FC5" w14:textId="77777777" w:rsidR="00027CF7" w:rsidRDefault="00027CF7" w:rsidP="00027CF7"/>
    <w:p w14:paraId="5EDAF4DA" w14:textId="77777777" w:rsidR="0037085D" w:rsidRDefault="0037085D" w:rsidP="0037085D">
      <w:pPr>
        <w:pStyle w:val="Inhaltsverzeichnisberschrift"/>
      </w:pPr>
      <w:r>
        <w:t>Quellenverzeichnis</w:t>
      </w:r>
    </w:p>
    <w:p w14:paraId="5D11F179" w14:textId="14E2F02D" w:rsidR="00066794" w:rsidRDefault="004775F6" w:rsidP="00066794">
      <w:r>
        <w:t>Keine verwendeten Quellen.</w:t>
      </w:r>
    </w:p>
    <w:p w14:paraId="1469A07A" w14:textId="77777777" w:rsidR="00066794" w:rsidRDefault="00066794" w:rsidP="00066794"/>
    <w:p w14:paraId="333E22EA" w14:textId="77777777" w:rsidR="00066794" w:rsidRDefault="00066794" w:rsidP="00066794">
      <w:pPr>
        <w:pStyle w:val="Inhaltsverzeichnisberschrift"/>
      </w:pPr>
      <w:r>
        <w:t>Tabellenverzeichnis</w:t>
      </w:r>
    </w:p>
    <w:p w14:paraId="20ADDDA2" w14:textId="2FAA5058" w:rsidR="00247D17" w:rsidRDefault="00247D17">
      <w:pPr>
        <w:pStyle w:val="Abbildungsverzeichnis"/>
        <w:rPr>
          <w:rFonts w:eastAsiaTheme="minorEastAsia"/>
          <w:noProof/>
          <w:kern w:val="2"/>
          <w:sz w:val="24"/>
          <w:szCs w:val="24"/>
          <w:lang w:eastAsia="de-CH"/>
          <w14:ligatures w14:val="standardContextual"/>
        </w:rPr>
      </w:pPr>
      <w:r>
        <w:fldChar w:fldCharType="begin"/>
      </w:r>
      <w:r>
        <w:instrText xml:space="preserve"> TOC \h \z \c "Tabelle" </w:instrText>
      </w:r>
      <w:r>
        <w:fldChar w:fldCharType="separate"/>
      </w:r>
      <w:hyperlink w:anchor="_Toc170568133" w:history="1">
        <w:r w:rsidRPr="00DB2864">
          <w:rPr>
            <w:rStyle w:val="Hyperlink"/>
            <w:noProof/>
          </w:rPr>
          <w:t>Tabelle 1: Mein Terminplan.</w:t>
        </w:r>
        <w:r>
          <w:rPr>
            <w:noProof/>
            <w:webHidden/>
          </w:rPr>
          <w:tab/>
        </w:r>
        <w:r>
          <w:rPr>
            <w:noProof/>
            <w:webHidden/>
          </w:rPr>
          <w:fldChar w:fldCharType="begin"/>
        </w:r>
        <w:r>
          <w:rPr>
            <w:noProof/>
            <w:webHidden/>
          </w:rPr>
          <w:instrText xml:space="preserve"> PAGEREF _Toc170568133 \h </w:instrText>
        </w:r>
        <w:r>
          <w:rPr>
            <w:noProof/>
            <w:webHidden/>
          </w:rPr>
        </w:r>
        <w:r>
          <w:rPr>
            <w:noProof/>
            <w:webHidden/>
          </w:rPr>
          <w:fldChar w:fldCharType="separate"/>
        </w:r>
        <w:r>
          <w:rPr>
            <w:noProof/>
            <w:webHidden/>
          </w:rPr>
          <w:t>5</w:t>
        </w:r>
        <w:r>
          <w:rPr>
            <w:noProof/>
            <w:webHidden/>
          </w:rPr>
          <w:fldChar w:fldCharType="end"/>
        </w:r>
      </w:hyperlink>
    </w:p>
    <w:p w14:paraId="0E90E9DA" w14:textId="491C5C21" w:rsidR="00066794" w:rsidRDefault="00247D17" w:rsidP="00066794">
      <w:pPr>
        <w:pStyle w:val="Abbildungsverzeichnis"/>
      </w:pPr>
      <w:r>
        <w:fldChar w:fldCharType="end"/>
      </w:r>
      <w:r w:rsidR="00066794">
        <w:fldChar w:fldCharType="begin"/>
      </w:r>
      <w:r w:rsidR="00066794">
        <w:instrText xml:space="preserve"> TOC \h \z \c "Tabelle" </w:instrText>
      </w:r>
      <w:r w:rsidR="004E2967">
        <w:fldChar w:fldCharType="separate"/>
      </w:r>
      <w:r w:rsidR="00066794">
        <w:fldChar w:fldCharType="end"/>
      </w:r>
    </w:p>
    <w:p w14:paraId="36AFECAC" w14:textId="77777777" w:rsidR="00066794" w:rsidRPr="00066794" w:rsidRDefault="00066794" w:rsidP="00066794"/>
    <w:p w14:paraId="6102A0FB" w14:textId="77777777" w:rsidR="00FD09F9" w:rsidRPr="005139DF" w:rsidRDefault="00FD09F9"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 w:rsidRPr="006C33FD">
              <w:rPr>
                <w:color w:val="auto"/>
              </w:rPr>
              <w:t>Version</w:t>
            </w:r>
          </w:p>
        </w:tc>
        <w:tc>
          <w:tcPr>
            <w:tcW w:w="3213" w:type="dxa"/>
          </w:tcPr>
          <w:p w14:paraId="7C490D90" w14:textId="77777777" w:rsidR="0037085D" w:rsidRPr="006C33FD" w:rsidRDefault="0037085D">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2B2E7DCC" w:rsidR="0037085D" w:rsidRDefault="00066794">
            <w:pPr>
              <w:rPr>
                <w:b w:val="0"/>
                <w:bCs w:val="0"/>
              </w:rPr>
            </w:pPr>
            <w:r>
              <w:t>0.</w:t>
            </w:r>
            <w:r w:rsidR="008B6CA2">
              <w:t>0</w:t>
            </w:r>
          </w:p>
          <w:p w14:paraId="7097E166" w14:textId="77777777" w:rsidR="0037085D" w:rsidRDefault="0037085D">
            <w:pPr>
              <w:rPr>
                <w:b w:val="0"/>
                <w:bCs w:val="0"/>
              </w:rPr>
            </w:pPr>
          </w:p>
          <w:p w14:paraId="0DAEF806" w14:textId="77777777" w:rsidR="0037085D" w:rsidRDefault="0037085D">
            <w:pPr>
              <w:rPr>
                <w:b w:val="0"/>
                <w:bCs w:val="0"/>
              </w:rPr>
            </w:pPr>
          </w:p>
          <w:p w14:paraId="0C6DBC4C" w14:textId="5FEB3EC2" w:rsidR="0037085D" w:rsidRDefault="008B6CA2">
            <w:pPr>
              <w:rPr>
                <w:b w:val="0"/>
                <w:bCs w:val="0"/>
              </w:rPr>
            </w:pPr>
            <w:r>
              <w:t>0</w:t>
            </w:r>
            <w:r w:rsidR="0037085D">
              <w:t>.</w:t>
            </w:r>
            <w:r>
              <w:t>1</w:t>
            </w:r>
          </w:p>
          <w:p w14:paraId="50E376FC" w14:textId="77777777" w:rsidR="00B5386A" w:rsidRDefault="00B5386A">
            <w:pPr>
              <w:rPr>
                <w:b w:val="0"/>
                <w:bCs w:val="0"/>
              </w:rPr>
            </w:pPr>
          </w:p>
          <w:p w14:paraId="7E49EA3F" w14:textId="77777777" w:rsidR="0037085D" w:rsidRDefault="0037085D">
            <w:pPr>
              <w:rPr>
                <w:b w:val="0"/>
                <w:bCs w:val="0"/>
              </w:rPr>
            </w:pPr>
          </w:p>
          <w:p w14:paraId="6CD3A088" w14:textId="77777777" w:rsidR="00B5386A" w:rsidRDefault="00B5386A">
            <w:pPr>
              <w:rPr>
                <w:b w:val="0"/>
                <w:bCs w:val="0"/>
              </w:rPr>
            </w:pPr>
          </w:p>
          <w:p w14:paraId="74AC7795" w14:textId="64EC865B" w:rsidR="0037085D" w:rsidRDefault="0037085D">
            <w:r>
              <w:t>1.</w:t>
            </w:r>
            <w:r w:rsidR="0075656A">
              <w:t>0</w:t>
            </w:r>
          </w:p>
        </w:tc>
        <w:tc>
          <w:tcPr>
            <w:tcW w:w="3213" w:type="dxa"/>
          </w:tcPr>
          <w:p w14:paraId="17748358" w14:textId="2D0A99F0" w:rsidR="0037085D" w:rsidRDefault="001D3FA7">
            <w:pPr>
              <w:cnfStyle w:val="000000100000" w:firstRow="0" w:lastRow="0" w:firstColumn="0" w:lastColumn="0" w:oddVBand="0" w:evenVBand="0" w:oddHBand="1" w:evenHBand="0" w:firstRowFirstColumn="0" w:firstRowLastColumn="0" w:lastRowFirstColumn="0" w:lastRowLastColumn="0"/>
            </w:pPr>
            <w:r>
              <w:t>2</w:t>
            </w:r>
            <w:r w:rsidR="003762FE">
              <w:t>0</w:t>
            </w:r>
            <w:r w:rsidR="0037085D">
              <w:t>.</w:t>
            </w:r>
            <w:r w:rsidR="00681208">
              <w:t>0</w:t>
            </w:r>
            <w:r w:rsidR="003762FE">
              <w:t>6</w:t>
            </w:r>
            <w:r w:rsidR="0037085D">
              <w:t>.202</w:t>
            </w:r>
            <w:r w:rsidR="00681208">
              <w:t>4</w:t>
            </w:r>
          </w:p>
          <w:p w14:paraId="6BDF9651" w14:textId="77777777" w:rsidR="0037085D" w:rsidRDefault="0037085D">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pPr>
              <w:cnfStyle w:val="000000100000" w:firstRow="0" w:lastRow="0" w:firstColumn="0" w:lastColumn="0" w:oddVBand="0" w:evenVBand="0" w:oddHBand="1" w:evenHBand="0" w:firstRowFirstColumn="0" w:firstRowLastColumn="0" w:lastRowFirstColumn="0" w:lastRowLastColumn="0"/>
            </w:pPr>
          </w:p>
          <w:p w14:paraId="5911B9DB" w14:textId="7DF0F034" w:rsidR="0037085D" w:rsidRDefault="001D3FA7">
            <w:pPr>
              <w:cnfStyle w:val="000000100000" w:firstRow="0" w:lastRow="0" w:firstColumn="0" w:lastColumn="0" w:oddVBand="0" w:evenVBand="0" w:oddHBand="1" w:evenHBand="0" w:firstRowFirstColumn="0" w:firstRowLastColumn="0" w:lastRowFirstColumn="0" w:lastRowLastColumn="0"/>
            </w:pPr>
            <w:r>
              <w:t>2</w:t>
            </w:r>
            <w:r w:rsidR="003762FE">
              <w:t>1</w:t>
            </w:r>
            <w:r w:rsidR="0037085D">
              <w:t>.</w:t>
            </w:r>
            <w:r w:rsidR="00681208">
              <w:t>0</w:t>
            </w:r>
            <w:r w:rsidR="003762FE">
              <w:t>6</w:t>
            </w:r>
            <w:r w:rsidR="0037085D">
              <w:t>.2023</w:t>
            </w:r>
          </w:p>
          <w:p w14:paraId="1813FB13" w14:textId="77777777" w:rsidR="0037085D" w:rsidRDefault="0037085D">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pPr>
              <w:cnfStyle w:val="000000100000" w:firstRow="0" w:lastRow="0" w:firstColumn="0" w:lastColumn="0" w:oddVBand="0" w:evenVBand="0" w:oddHBand="1" w:evenHBand="0" w:firstRowFirstColumn="0" w:firstRowLastColumn="0" w:lastRowFirstColumn="0" w:lastRowLastColumn="0"/>
            </w:pPr>
          </w:p>
          <w:p w14:paraId="4F430B55" w14:textId="37E14C3D" w:rsidR="0037085D" w:rsidRDefault="00764E26">
            <w:pPr>
              <w:cnfStyle w:val="000000100000" w:firstRow="0" w:lastRow="0" w:firstColumn="0" w:lastColumn="0" w:oddVBand="0" w:evenVBand="0" w:oddHBand="1" w:evenHBand="0" w:firstRowFirstColumn="0" w:firstRowLastColumn="0" w:lastRowFirstColumn="0" w:lastRowLastColumn="0"/>
            </w:pPr>
            <w:r>
              <w:t>3</w:t>
            </w:r>
            <w:r w:rsidR="00AE67BF">
              <w:t>0</w:t>
            </w:r>
            <w:r w:rsidR="0037085D">
              <w:t>.</w:t>
            </w:r>
            <w:r w:rsidR="00C5173C">
              <w:t>0</w:t>
            </w:r>
            <w:r>
              <w:t>6</w:t>
            </w:r>
            <w:r w:rsidR="0037085D">
              <w:t>.202</w:t>
            </w:r>
            <w:r w:rsidR="00C5173C">
              <w:t>4</w:t>
            </w:r>
          </w:p>
          <w:p w14:paraId="5A16A620" w14:textId="550167DF" w:rsidR="0037085D" w:rsidRDefault="0037085D">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1DC3C47A" w14:textId="77777777" w:rsidR="006767A4" w:rsidRDefault="006767A4"/>
    <w:p w14:paraId="30B5BB2E" w14:textId="77777777" w:rsidR="006767A4" w:rsidRDefault="006767A4"/>
    <w:p w14:paraId="4C2FE3B1" w14:textId="77777777" w:rsidR="006767A4" w:rsidRDefault="006767A4"/>
    <w:p w14:paraId="5866220B" w14:textId="77777777" w:rsidR="006767A4" w:rsidRDefault="006767A4"/>
    <w:p w14:paraId="1D7CD229" w14:textId="77777777" w:rsidR="00764E26" w:rsidRDefault="00764E26"/>
    <w:p w14:paraId="392B26E4" w14:textId="77777777" w:rsidR="00764E26" w:rsidRDefault="00764E26"/>
    <w:p w14:paraId="0D43417D" w14:textId="77777777" w:rsidR="00764E26" w:rsidRDefault="00764E26"/>
    <w:p w14:paraId="2E152805" w14:textId="77777777" w:rsidR="00764E26" w:rsidRDefault="00764E26"/>
    <w:p w14:paraId="170E116F" w14:textId="77777777" w:rsidR="00764E26" w:rsidRDefault="00764E26"/>
    <w:p w14:paraId="7B43418E" w14:textId="77777777" w:rsidR="00764E26" w:rsidRDefault="00764E26"/>
    <w:p w14:paraId="7A0835BB" w14:textId="77777777" w:rsidR="00764E26" w:rsidRDefault="00764E26"/>
    <w:p w14:paraId="7A503CCE" w14:textId="77777777" w:rsidR="00764E26" w:rsidRDefault="00764E26"/>
    <w:p w14:paraId="075D8535" w14:textId="77777777" w:rsidR="00764E26" w:rsidRDefault="00764E26"/>
    <w:p w14:paraId="10AA5817" w14:textId="77777777" w:rsidR="00764E26" w:rsidRDefault="00764E26"/>
    <w:p w14:paraId="59756110" w14:textId="77777777" w:rsidR="00764E26" w:rsidRDefault="00764E26"/>
    <w:p w14:paraId="15EDAAAA" w14:textId="77777777" w:rsidR="006767A4" w:rsidRDefault="006767A4"/>
    <w:p w14:paraId="256E519A" w14:textId="77777777" w:rsidR="006767A4" w:rsidRDefault="006767A4"/>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539D9E17" w14:textId="0BD75FFA" w:rsidR="004775F6" w:rsidRDefault="00074FF7">
          <w:pPr>
            <w:pStyle w:val="Verzeichnis1"/>
            <w:rPr>
              <w:rFonts w:asciiTheme="minorHAnsi" w:eastAsiaTheme="minorEastAsia" w:hAnsiTheme="minorHAnsi"/>
              <w:b w:val="0"/>
              <w:noProof/>
              <w:kern w:val="2"/>
              <w:sz w:val="24"/>
              <w:szCs w:val="24"/>
              <w:lang w:eastAsia="de-CH"/>
              <w14:ligatures w14:val="standardContextual"/>
            </w:rPr>
          </w:pPr>
          <w:r>
            <w:fldChar w:fldCharType="begin"/>
          </w:r>
          <w:r>
            <w:instrText xml:space="preserve"> TOC \o "1-3" \h \z \u </w:instrText>
          </w:r>
          <w:r>
            <w:fldChar w:fldCharType="separate"/>
          </w:r>
          <w:hyperlink w:anchor="_Toc170569205" w:history="1">
            <w:r w:rsidR="004775F6" w:rsidRPr="00BC286B">
              <w:rPr>
                <w:rStyle w:val="Hyperlink"/>
                <w:noProof/>
              </w:rPr>
              <w:t>1</w:t>
            </w:r>
            <w:r w:rsidR="004775F6">
              <w:rPr>
                <w:rFonts w:asciiTheme="minorHAnsi" w:eastAsiaTheme="minorEastAsia" w:hAnsiTheme="minorHAnsi"/>
                <w:b w:val="0"/>
                <w:noProof/>
                <w:kern w:val="2"/>
                <w:sz w:val="24"/>
                <w:szCs w:val="24"/>
                <w:lang w:eastAsia="de-CH"/>
                <w14:ligatures w14:val="standardContextual"/>
              </w:rPr>
              <w:tab/>
            </w:r>
            <w:r w:rsidR="004775F6" w:rsidRPr="00BC286B">
              <w:rPr>
                <w:rStyle w:val="Hyperlink"/>
                <w:noProof/>
              </w:rPr>
              <w:t>Einleitung</w:t>
            </w:r>
            <w:r w:rsidR="004775F6">
              <w:rPr>
                <w:noProof/>
                <w:webHidden/>
              </w:rPr>
              <w:tab/>
            </w:r>
            <w:r w:rsidR="004775F6">
              <w:rPr>
                <w:noProof/>
                <w:webHidden/>
              </w:rPr>
              <w:fldChar w:fldCharType="begin"/>
            </w:r>
            <w:r w:rsidR="004775F6">
              <w:rPr>
                <w:noProof/>
                <w:webHidden/>
              </w:rPr>
              <w:instrText xml:space="preserve"> PAGEREF _Toc170569205 \h </w:instrText>
            </w:r>
            <w:r w:rsidR="004775F6">
              <w:rPr>
                <w:noProof/>
                <w:webHidden/>
              </w:rPr>
            </w:r>
            <w:r w:rsidR="004775F6">
              <w:rPr>
                <w:noProof/>
                <w:webHidden/>
              </w:rPr>
              <w:fldChar w:fldCharType="separate"/>
            </w:r>
            <w:r w:rsidR="004775F6">
              <w:rPr>
                <w:noProof/>
                <w:webHidden/>
              </w:rPr>
              <w:t>3</w:t>
            </w:r>
            <w:r w:rsidR="004775F6">
              <w:rPr>
                <w:noProof/>
                <w:webHidden/>
              </w:rPr>
              <w:fldChar w:fldCharType="end"/>
            </w:r>
          </w:hyperlink>
        </w:p>
        <w:p w14:paraId="60C6CCCB" w14:textId="78AE03FC" w:rsidR="004775F6" w:rsidRDefault="004775F6">
          <w:pPr>
            <w:pStyle w:val="Verzeichnis2"/>
            <w:rPr>
              <w:rFonts w:eastAsiaTheme="minorEastAsia"/>
              <w:noProof/>
              <w:kern w:val="2"/>
              <w:sz w:val="24"/>
              <w:szCs w:val="24"/>
              <w:lang w:eastAsia="de-CH"/>
              <w14:ligatures w14:val="standardContextual"/>
            </w:rPr>
          </w:pPr>
          <w:hyperlink w:anchor="_Toc170569206" w:history="1">
            <w:r w:rsidRPr="00BC286B">
              <w:rPr>
                <w:rStyle w:val="Hyperlink"/>
                <w:noProof/>
              </w:rPr>
              <w:t>1.1</w:t>
            </w:r>
            <w:r>
              <w:rPr>
                <w:rFonts w:eastAsiaTheme="minorEastAsia"/>
                <w:noProof/>
                <w:kern w:val="2"/>
                <w:sz w:val="24"/>
                <w:szCs w:val="24"/>
                <w:lang w:eastAsia="de-CH"/>
                <w14:ligatures w14:val="standardContextual"/>
              </w:rPr>
              <w:tab/>
            </w:r>
            <w:r w:rsidRPr="00BC286B">
              <w:rPr>
                <w:rStyle w:val="Hyperlink"/>
                <w:noProof/>
              </w:rPr>
              <w:t>Was war der Auftrag?</w:t>
            </w:r>
            <w:r>
              <w:rPr>
                <w:noProof/>
                <w:webHidden/>
              </w:rPr>
              <w:tab/>
            </w:r>
            <w:r>
              <w:rPr>
                <w:noProof/>
                <w:webHidden/>
              </w:rPr>
              <w:fldChar w:fldCharType="begin"/>
            </w:r>
            <w:r>
              <w:rPr>
                <w:noProof/>
                <w:webHidden/>
              </w:rPr>
              <w:instrText xml:space="preserve"> PAGEREF _Toc170569206 \h </w:instrText>
            </w:r>
            <w:r>
              <w:rPr>
                <w:noProof/>
                <w:webHidden/>
              </w:rPr>
            </w:r>
            <w:r>
              <w:rPr>
                <w:noProof/>
                <w:webHidden/>
              </w:rPr>
              <w:fldChar w:fldCharType="separate"/>
            </w:r>
            <w:r>
              <w:rPr>
                <w:noProof/>
                <w:webHidden/>
              </w:rPr>
              <w:t>3</w:t>
            </w:r>
            <w:r>
              <w:rPr>
                <w:noProof/>
                <w:webHidden/>
              </w:rPr>
              <w:fldChar w:fldCharType="end"/>
            </w:r>
          </w:hyperlink>
        </w:p>
        <w:p w14:paraId="45AB6BED" w14:textId="7F459CC2" w:rsidR="004775F6" w:rsidRDefault="004775F6">
          <w:pPr>
            <w:pStyle w:val="Verzeichnis2"/>
            <w:rPr>
              <w:rFonts w:eastAsiaTheme="minorEastAsia"/>
              <w:noProof/>
              <w:kern w:val="2"/>
              <w:sz w:val="24"/>
              <w:szCs w:val="24"/>
              <w:lang w:eastAsia="de-CH"/>
              <w14:ligatures w14:val="standardContextual"/>
            </w:rPr>
          </w:pPr>
          <w:hyperlink w:anchor="_Toc170569207" w:history="1">
            <w:r w:rsidRPr="00BC286B">
              <w:rPr>
                <w:rStyle w:val="Hyperlink"/>
                <w:noProof/>
              </w:rPr>
              <w:t>1.2</w:t>
            </w:r>
            <w:r>
              <w:rPr>
                <w:rFonts w:eastAsiaTheme="minorEastAsia"/>
                <w:noProof/>
                <w:kern w:val="2"/>
                <w:sz w:val="24"/>
                <w:szCs w:val="24"/>
                <w:lang w:eastAsia="de-CH"/>
                <w14:ligatures w14:val="standardContextual"/>
              </w:rPr>
              <w:tab/>
            </w:r>
            <w:r w:rsidRPr="00BC286B">
              <w:rPr>
                <w:rStyle w:val="Hyperlink"/>
                <w:noProof/>
              </w:rPr>
              <w:t>Rollen</w:t>
            </w:r>
            <w:r>
              <w:rPr>
                <w:noProof/>
                <w:webHidden/>
              </w:rPr>
              <w:tab/>
            </w:r>
            <w:r>
              <w:rPr>
                <w:noProof/>
                <w:webHidden/>
              </w:rPr>
              <w:fldChar w:fldCharType="begin"/>
            </w:r>
            <w:r>
              <w:rPr>
                <w:noProof/>
                <w:webHidden/>
              </w:rPr>
              <w:instrText xml:space="preserve"> PAGEREF _Toc170569207 \h </w:instrText>
            </w:r>
            <w:r>
              <w:rPr>
                <w:noProof/>
                <w:webHidden/>
              </w:rPr>
            </w:r>
            <w:r>
              <w:rPr>
                <w:noProof/>
                <w:webHidden/>
              </w:rPr>
              <w:fldChar w:fldCharType="separate"/>
            </w:r>
            <w:r>
              <w:rPr>
                <w:noProof/>
                <w:webHidden/>
              </w:rPr>
              <w:t>3</w:t>
            </w:r>
            <w:r>
              <w:rPr>
                <w:noProof/>
                <w:webHidden/>
              </w:rPr>
              <w:fldChar w:fldCharType="end"/>
            </w:r>
          </w:hyperlink>
        </w:p>
        <w:p w14:paraId="5C583751" w14:textId="6BD3E3CD" w:rsidR="004775F6" w:rsidRDefault="004775F6">
          <w:pPr>
            <w:pStyle w:val="Verzeichnis3"/>
            <w:rPr>
              <w:rFonts w:eastAsiaTheme="minorEastAsia"/>
              <w:noProof/>
              <w:kern w:val="2"/>
              <w:sz w:val="24"/>
              <w:szCs w:val="24"/>
              <w:lang w:eastAsia="de-CH"/>
              <w14:ligatures w14:val="standardContextual"/>
            </w:rPr>
          </w:pPr>
          <w:hyperlink w:anchor="_Toc170569208" w:history="1">
            <w:r w:rsidRPr="00BC286B">
              <w:rPr>
                <w:rStyle w:val="Hyperlink"/>
                <w:noProof/>
              </w:rPr>
              <w:t>1.2.1</w:t>
            </w:r>
            <w:r>
              <w:rPr>
                <w:rFonts w:eastAsiaTheme="minorEastAsia"/>
                <w:noProof/>
                <w:kern w:val="2"/>
                <w:sz w:val="24"/>
                <w:szCs w:val="24"/>
                <w:lang w:eastAsia="de-CH"/>
                <w14:ligatures w14:val="standardContextual"/>
              </w:rPr>
              <w:tab/>
            </w:r>
            <w:r w:rsidRPr="00BC286B">
              <w:rPr>
                <w:rStyle w:val="Hyperlink"/>
                <w:noProof/>
              </w:rPr>
              <w:t>Der Auftraggeber</w:t>
            </w:r>
            <w:r>
              <w:rPr>
                <w:noProof/>
                <w:webHidden/>
              </w:rPr>
              <w:tab/>
            </w:r>
            <w:r>
              <w:rPr>
                <w:noProof/>
                <w:webHidden/>
              </w:rPr>
              <w:fldChar w:fldCharType="begin"/>
            </w:r>
            <w:r>
              <w:rPr>
                <w:noProof/>
                <w:webHidden/>
              </w:rPr>
              <w:instrText xml:space="preserve"> PAGEREF _Toc170569208 \h </w:instrText>
            </w:r>
            <w:r>
              <w:rPr>
                <w:noProof/>
                <w:webHidden/>
              </w:rPr>
            </w:r>
            <w:r>
              <w:rPr>
                <w:noProof/>
                <w:webHidden/>
              </w:rPr>
              <w:fldChar w:fldCharType="separate"/>
            </w:r>
            <w:r>
              <w:rPr>
                <w:noProof/>
                <w:webHidden/>
              </w:rPr>
              <w:t>3</w:t>
            </w:r>
            <w:r>
              <w:rPr>
                <w:noProof/>
                <w:webHidden/>
              </w:rPr>
              <w:fldChar w:fldCharType="end"/>
            </w:r>
          </w:hyperlink>
        </w:p>
        <w:p w14:paraId="3F4EFE8F" w14:textId="46903783" w:rsidR="004775F6" w:rsidRDefault="004775F6">
          <w:pPr>
            <w:pStyle w:val="Verzeichnis3"/>
            <w:rPr>
              <w:rFonts w:eastAsiaTheme="minorEastAsia"/>
              <w:noProof/>
              <w:kern w:val="2"/>
              <w:sz w:val="24"/>
              <w:szCs w:val="24"/>
              <w:lang w:eastAsia="de-CH"/>
              <w14:ligatures w14:val="standardContextual"/>
            </w:rPr>
          </w:pPr>
          <w:hyperlink w:anchor="_Toc170569209" w:history="1">
            <w:r w:rsidRPr="00BC286B">
              <w:rPr>
                <w:rStyle w:val="Hyperlink"/>
                <w:noProof/>
              </w:rPr>
              <w:t>1.2.2</w:t>
            </w:r>
            <w:r>
              <w:rPr>
                <w:rFonts w:eastAsiaTheme="minorEastAsia"/>
                <w:noProof/>
                <w:kern w:val="2"/>
                <w:sz w:val="24"/>
                <w:szCs w:val="24"/>
                <w:lang w:eastAsia="de-CH"/>
                <w14:ligatures w14:val="standardContextual"/>
              </w:rPr>
              <w:tab/>
            </w:r>
            <w:r w:rsidRPr="00BC286B">
              <w:rPr>
                <w:rStyle w:val="Hyperlink"/>
                <w:noProof/>
              </w:rPr>
              <w:t>Der Auftragnehmer</w:t>
            </w:r>
            <w:r>
              <w:rPr>
                <w:noProof/>
                <w:webHidden/>
              </w:rPr>
              <w:tab/>
            </w:r>
            <w:r>
              <w:rPr>
                <w:noProof/>
                <w:webHidden/>
              </w:rPr>
              <w:fldChar w:fldCharType="begin"/>
            </w:r>
            <w:r>
              <w:rPr>
                <w:noProof/>
                <w:webHidden/>
              </w:rPr>
              <w:instrText xml:space="preserve"> PAGEREF _Toc170569209 \h </w:instrText>
            </w:r>
            <w:r>
              <w:rPr>
                <w:noProof/>
                <w:webHidden/>
              </w:rPr>
            </w:r>
            <w:r>
              <w:rPr>
                <w:noProof/>
                <w:webHidden/>
              </w:rPr>
              <w:fldChar w:fldCharType="separate"/>
            </w:r>
            <w:r>
              <w:rPr>
                <w:noProof/>
                <w:webHidden/>
              </w:rPr>
              <w:t>3</w:t>
            </w:r>
            <w:r>
              <w:rPr>
                <w:noProof/>
                <w:webHidden/>
              </w:rPr>
              <w:fldChar w:fldCharType="end"/>
            </w:r>
          </w:hyperlink>
        </w:p>
        <w:p w14:paraId="54888F83" w14:textId="4D67ACAC" w:rsidR="004775F6" w:rsidRDefault="004775F6">
          <w:pPr>
            <w:pStyle w:val="Verzeichnis1"/>
            <w:rPr>
              <w:rFonts w:asciiTheme="minorHAnsi" w:eastAsiaTheme="minorEastAsia" w:hAnsiTheme="minorHAnsi"/>
              <w:b w:val="0"/>
              <w:noProof/>
              <w:kern w:val="2"/>
              <w:sz w:val="24"/>
              <w:szCs w:val="24"/>
              <w:lang w:eastAsia="de-CH"/>
              <w14:ligatures w14:val="standardContextual"/>
            </w:rPr>
          </w:pPr>
          <w:hyperlink w:anchor="_Toc170569210" w:history="1">
            <w:r w:rsidRPr="00BC286B">
              <w:rPr>
                <w:rStyle w:val="Hyperlink"/>
                <w:noProof/>
              </w:rPr>
              <w:t>2</w:t>
            </w:r>
            <w:r>
              <w:rPr>
                <w:rFonts w:asciiTheme="minorHAnsi" w:eastAsiaTheme="minorEastAsia" w:hAnsiTheme="minorHAnsi"/>
                <w:b w:val="0"/>
                <w:noProof/>
                <w:kern w:val="2"/>
                <w:sz w:val="24"/>
                <w:szCs w:val="24"/>
                <w:lang w:eastAsia="de-CH"/>
                <w14:ligatures w14:val="standardContextual"/>
              </w:rPr>
              <w:tab/>
            </w:r>
            <w:r w:rsidRPr="00BC286B">
              <w:rPr>
                <w:rStyle w:val="Hyperlink"/>
                <w:noProof/>
              </w:rPr>
              <w:t>Informieren</w:t>
            </w:r>
            <w:r>
              <w:rPr>
                <w:noProof/>
                <w:webHidden/>
              </w:rPr>
              <w:tab/>
            </w:r>
            <w:r>
              <w:rPr>
                <w:noProof/>
                <w:webHidden/>
              </w:rPr>
              <w:fldChar w:fldCharType="begin"/>
            </w:r>
            <w:r>
              <w:rPr>
                <w:noProof/>
                <w:webHidden/>
              </w:rPr>
              <w:instrText xml:space="preserve"> PAGEREF _Toc170569210 \h </w:instrText>
            </w:r>
            <w:r>
              <w:rPr>
                <w:noProof/>
                <w:webHidden/>
              </w:rPr>
            </w:r>
            <w:r>
              <w:rPr>
                <w:noProof/>
                <w:webHidden/>
              </w:rPr>
              <w:fldChar w:fldCharType="separate"/>
            </w:r>
            <w:r>
              <w:rPr>
                <w:noProof/>
                <w:webHidden/>
              </w:rPr>
              <w:t>4</w:t>
            </w:r>
            <w:r>
              <w:rPr>
                <w:noProof/>
                <w:webHidden/>
              </w:rPr>
              <w:fldChar w:fldCharType="end"/>
            </w:r>
          </w:hyperlink>
        </w:p>
        <w:p w14:paraId="15F66D15" w14:textId="5D51272D" w:rsidR="004775F6" w:rsidRDefault="004775F6">
          <w:pPr>
            <w:pStyle w:val="Verzeichnis2"/>
            <w:rPr>
              <w:rFonts w:eastAsiaTheme="minorEastAsia"/>
              <w:noProof/>
              <w:kern w:val="2"/>
              <w:sz w:val="24"/>
              <w:szCs w:val="24"/>
              <w:lang w:eastAsia="de-CH"/>
              <w14:ligatures w14:val="standardContextual"/>
            </w:rPr>
          </w:pPr>
          <w:hyperlink w:anchor="_Toc170569211" w:history="1">
            <w:r w:rsidRPr="00BC286B">
              <w:rPr>
                <w:rStyle w:val="Hyperlink"/>
                <w:noProof/>
              </w:rPr>
              <w:t>2.1</w:t>
            </w:r>
            <w:r>
              <w:rPr>
                <w:rFonts w:eastAsiaTheme="minorEastAsia"/>
                <w:noProof/>
                <w:kern w:val="2"/>
                <w:sz w:val="24"/>
                <w:szCs w:val="24"/>
                <w:lang w:eastAsia="de-CH"/>
                <w14:ligatures w14:val="standardContextual"/>
              </w:rPr>
              <w:tab/>
            </w:r>
            <w:r w:rsidRPr="00BC286B">
              <w:rPr>
                <w:rStyle w:val="Hyperlink"/>
                <w:noProof/>
              </w:rPr>
              <w:t>Was soll getan werden?</w:t>
            </w:r>
            <w:r>
              <w:rPr>
                <w:noProof/>
                <w:webHidden/>
              </w:rPr>
              <w:tab/>
            </w:r>
            <w:r>
              <w:rPr>
                <w:noProof/>
                <w:webHidden/>
              </w:rPr>
              <w:fldChar w:fldCharType="begin"/>
            </w:r>
            <w:r>
              <w:rPr>
                <w:noProof/>
                <w:webHidden/>
              </w:rPr>
              <w:instrText xml:space="preserve"> PAGEREF _Toc170569211 \h </w:instrText>
            </w:r>
            <w:r>
              <w:rPr>
                <w:noProof/>
                <w:webHidden/>
              </w:rPr>
            </w:r>
            <w:r>
              <w:rPr>
                <w:noProof/>
                <w:webHidden/>
              </w:rPr>
              <w:fldChar w:fldCharType="separate"/>
            </w:r>
            <w:r>
              <w:rPr>
                <w:noProof/>
                <w:webHidden/>
              </w:rPr>
              <w:t>4</w:t>
            </w:r>
            <w:r>
              <w:rPr>
                <w:noProof/>
                <w:webHidden/>
              </w:rPr>
              <w:fldChar w:fldCharType="end"/>
            </w:r>
          </w:hyperlink>
        </w:p>
        <w:p w14:paraId="29C385F6" w14:textId="2BCE1F3B" w:rsidR="004775F6" w:rsidRDefault="004775F6">
          <w:pPr>
            <w:pStyle w:val="Verzeichnis1"/>
            <w:rPr>
              <w:rFonts w:asciiTheme="minorHAnsi" w:eastAsiaTheme="minorEastAsia" w:hAnsiTheme="minorHAnsi"/>
              <w:b w:val="0"/>
              <w:noProof/>
              <w:kern w:val="2"/>
              <w:sz w:val="24"/>
              <w:szCs w:val="24"/>
              <w:lang w:eastAsia="de-CH"/>
              <w14:ligatures w14:val="standardContextual"/>
            </w:rPr>
          </w:pPr>
          <w:hyperlink w:anchor="_Toc170569212" w:history="1">
            <w:r w:rsidRPr="00BC286B">
              <w:rPr>
                <w:rStyle w:val="Hyperlink"/>
                <w:noProof/>
              </w:rPr>
              <w:t>3</w:t>
            </w:r>
            <w:r>
              <w:rPr>
                <w:rFonts w:asciiTheme="minorHAnsi" w:eastAsiaTheme="minorEastAsia" w:hAnsiTheme="minorHAnsi"/>
                <w:b w:val="0"/>
                <w:noProof/>
                <w:kern w:val="2"/>
                <w:sz w:val="24"/>
                <w:szCs w:val="24"/>
                <w:lang w:eastAsia="de-CH"/>
                <w14:ligatures w14:val="standardContextual"/>
              </w:rPr>
              <w:tab/>
            </w:r>
            <w:r w:rsidRPr="00BC286B">
              <w:rPr>
                <w:rStyle w:val="Hyperlink"/>
                <w:noProof/>
              </w:rPr>
              <w:t>Planen</w:t>
            </w:r>
            <w:r>
              <w:rPr>
                <w:noProof/>
                <w:webHidden/>
              </w:rPr>
              <w:tab/>
            </w:r>
            <w:r>
              <w:rPr>
                <w:noProof/>
                <w:webHidden/>
              </w:rPr>
              <w:fldChar w:fldCharType="begin"/>
            </w:r>
            <w:r>
              <w:rPr>
                <w:noProof/>
                <w:webHidden/>
              </w:rPr>
              <w:instrText xml:space="preserve"> PAGEREF _Toc170569212 \h </w:instrText>
            </w:r>
            <w:r>
              <w:rPr>
                <w:noProof/>
                <w:webHidden/>
              </w:rPr>
            </w:r>
            <w:r>
              <w:rPr>
                <w:noProof/>
                <w:webHidden/>
              </w:rPr>
              <w:fldChar w:fldCharType="separate"/>
            </w:r>
            <w:r>
              <w:rPr>
                <w:noProof/>
                <w:webHidden/>
              </w:rPr>
              <w:t>4</w:t>
            </w:r>
            <w:r>
              <w:rPr>
                <w:noProof/>
                <w:webHidden/>
              </w:rPr>
              <w:fldChar w:fldCharType="end"/>
            </w:r>
          </w:hyperlink>
        </w:p>
        <w:p w14:paraId="4CF70535" w14:textId="0FEDF911" w:rsidR="004775F6" w:rsidRDefault="004775F6">
          <w:pPr>
            <w:pStyle w:val="Verzeichnis2"/>
            <w:rPr>
              <w:rFonts w:eastAsiaTheme="minorEastAsia"/>
              <w:noProof/>
              <w:kern w:val="2"/>
              <w:sz w:val="24"/>
              <w:szCs w:val="24"/>
              <w:lang w:eastAsia="de-CH"/>
              <w14:ligatures w14:val="standardContextual"/>
            </w:rPr>
          </w:pPr>
          <w:hyperlink w:anchor="_Toc170569213" w:history="1">
            <w:r w:rsidRPr="00BC286B">
              <w:rPr>
                <w:rStyle w:val="Hyperlink"/>
                <w:noProof/>
              </w:rPr>
              <w:t>3.1</w:t>
            </w:r>
            <w:r>
              <w:rPr>
                <w:rFonts w:eastAsiaTheme="minorEastAsia"/>
                <w:noProof/>
                <w:kern w:val="2"/>
                <w:sz w:val="24"/>
                <w:szCs w:val="24"/>
                <w:lang w:eastAsia="de-CH"/>
                <w14:ligatures w14:val="standardContextual"/>
              </w:rPr>
              <w:tab/>
            </w:r>
            <w:r w:rsidRPr="00BC286B">
              <w:rPr>
                <w:rStyle w:val="Hyperlink"/>
                <w:noProof/>
              </w:rPr>
              <w:t>Welche Lösungswege gibt es und wie kann ich vorgehen?</w:t>
            </w:r>
            <w:r>
              <w:rPr>
                <w:noProof/>
                <w:webHidden/>
              </w:rPr>
              <w:tab/>
            </w:r>
            <w:r>
              <w:rPr>
                <w:noProof/>
                <w:webHidden/>
              </w:rPr>
              <w:fldChar w:fldCharType="begin"/>
            </w:r>
            <w:r>
              <w:rPr>
                <w:noProof/>
                <w:webHidden/>
              </w:rPr>
              <w:instrText xml:space="preserve"> PAGEREF _Toc170569213 \h </w:instrText>
            </w:r>
            <w:r>
              <w:rPr>
                <w:noProof/>
                <w:webHidden/>
              </w:rPr>
            </w:r>
            <w:r>
              <w:rPr>
                <w:noProof/>
                <w:webHidden/>
              </w:rPr>
              <w:fldChar w:fldCharType="separate"/>
            </w:r>
            <w:r>
              <w:rPr>
                <w:noProof/>
                <w:webHidden/>
              </w:rPr>
              <w:t>4</w:t>
            </w:r>
            <w:r>
              <w:rPr>
                <w:noProof/>
                <w:webHidden/>
              </w:rPr>
              <w:fldChar w:fldCharType="end"/>
            </w:r>
          </w:hyperlink>
        </w:p>
        <w:p w14:paraId="3B8FB019" w14:textId="452FE221" w:rsidR="004775F6" w:rsidRDefault="004775F6">
          <w:pPr>
            <w:pStyle w:val="Verzeichnis2"/>
            <w:rPr>
              <w:rFonts w:eastAsiaTheme="minorEastAsia"/>
              <w:noProof/>
              <w:kern w:val="2"/>
              <w:sz w:val="24"/>
              <w:szCs w:val="24"/>
              <w:lang w:eastAsia="de-CH"/>
              <w14:ligatures w14:val="standardContextual"/>
            </w:rPr>
          </w:pPr>
          <w:hyperlink w:anchor="_Toc170569214" w:history="1">
            <w:r w:rsidRPr="00BC286B">
              <w:rPr>
                <w:rStyle w:val="Hyperlink"/>
                <w:noProof/>
              </w:rPr>
              <w:t>3.2</w:t>
            </w:r>
            <w:r>
              <w:rPr>
                <w:rFonts w:eastAsiaTheme="minorEastAsia"/>
                <w:noProof/>
                <w:kern w:val="2"/>
                <w:sz w:val="24"/>
                <w:szCs w:val="24"/>
                <w:lang w:eastAsia="de-CH"/>
                <w14:ligatures w14:val="standardContextual"/>
              </w:rPr>
              <w:tab/>
            </w:r>
            <w:r w:rsidRPr="00BC286B">
              <w:rPr>
                <w:rStyle w:val="Hyperlink"/>
                <w:noProof/>
              </w:rPr>
              <w:t>Kleine Arbeitspakete Planen</w:t>
            </w:r>
            <w:r>
              <w:rPr>
                <w:noProof/>
                <w:webHidden/>
              </w:rPr>
              <w:tab/>
            </w:r>
            <w:r>
              <w:rPr>
                <w:noProof/>
                <w:webHidden/>
              </w:rPr>
              <w:fldChar w:fldCharType="begin"/>
            </w:r>
            <w:r>
              <w:rPr>
                <w:noProof/>
                <w:webHidden/>
              </w:rPr>
              <w:instrText xml:space="preserve"> PAGEREF _Toc170569214 \h </w:instrText>
            </w:r>
            <w:r>
              <w:rPr>
                <w:noProof/>
                <w:webHidden/>
              </w:rPr>
            </w:r>
            <w:r>
              <w:rPr>
                <w:noProof/>
                <w:webHidden/>
              </w:rPr>
              <w:fldChar w:fldCharType="separate"/>
            </w:r>
            <w:r>
              <w:rPr>
                <w:noProof/>
                <w:webHidden/>
              </w:rPr>
              <w:t>4</w:t>
            </w:r>
            <w:r>
              <w:rPr>
                <w:noProof/>
                <w:webHidden/>
              </w:rPr>
              <w:fldChar w:fldCharType="end"/>
            </w:r>
          </w:hyperlink>
        </w:p>
        <w:p w14:paraId="126393DD" w14:textId="36BCD6E9" w:rsidR="004775F6" w:rsidRDefault="004775F6">
          <w:pPr>
            <w:pStyle w:val="Verzeichnis2"/>
            <w:rPr>
              <w:rFonts w:eastAsiaTheme="minorEastAsia"/>
              <w:noProof/>
              <w:kern w:val="2"/>
              <w:sz w:val="24"/>
              <w:szCs w:val="24"/>
              <w:lang w:eastAsia="de-CH"/>
              <w14:ligatures w14:val="standardContextual"/>
            </w:rPr>
          </w:pPr>
          <w:hyperlink w:anchor="_Toc170569215" w:history="1">
            <w:r w:rsidRPr="00BC286B">
              <w:rPr>
                <w:rStyle w:val="Hyperlink"/>
                <w:noProof/>
              </w:rPr>
              <w:t>3.3</w:t>
            </w:r>
            <w:r>
              <w:rPr>
                <w:rFonts w:eastAsiaTheme="minorEastAsia"/>
                <w:noProof/>
                <w:kern w:val="2"/>
                <w:sz w:val="24"/>
                <w:szCs w:val="24"/>
                <w:lang w:eastAsia="de-CH"/>
                <w14:ligatures w14:val="standardContextual"/>
              </w:rPr>
              <w:tab/>
            </w:r>
            <w:r w:rsidRPr="00BC286B">
              <w:rPr>
                <w:rStyle w:val="Hyperlink"/>
                <w:noProof/>
              </w:rPr>
              <w:t>Terminplan</w:t>
            </w:r>
            <w:r>
              <w:rPr>
                <w:noProof/>
                <w:webHidden/>
              </w:rPr>
              <w:tab/>
            </w:r>
            <w:r>
              <w:rPr>
                <w:noProof/>
                <w:webHidden/>
              </w:rPr>
              <w:fldChar w:fldCharType="begin"/>
            </w:r>
            <w:r>
              <w:rPr>
                <w:noProof/>
                <w:webHidden/>
              </w:rPr>
              <w:instrText xml:space="preserve"> PAGEREF _Toc170569215 \h </w:instrText>
            </w:r>
            <w:r>
              <w:rPr>
                <w:noProof/>
                <w:webHidden/>
              </w:rPr>
            </w:r>
            <w:r>
              <w:rPr>
                <w:noProof/>
                <w:webHidden/>
              </w:rPr>
              <w:fldChar w:fldCharType="separate"/>
            </w:r>
            <w:r>
              <w:rPr>
                <w:noProof/>
                <w:webHidden/>
              </w:rPr>
              <w:t>5</w:t>
            </w:r>
            <w:r>
              <w:rPr>
                <w:noProof/>
                <w:webHidden/>
              </w:rPr>
              <w:fldChar w:fldCharType="end"/>
            </w:r>
          </w:hyperlink>
        </w:p>
        <w:p w14:paraId="112C4487" w14:textId="503D4414" w:rsidR="004775F6" w:rsidRDefault="004775F6">
          <w:pPr>
            <w:pStyle w:val="Verzeichnis1"/>
            <w:rPr>
              <w:rFonts w:asciiTheme="minorHAnsi" w:eastAsiaTheme="minorEastAsia" w:hAnsiTheme="minorHAnsi"/>
              <w:b w:val="0"/>
              <w:noProof/>
              <w:kern w:val="2"/>
              <w:sz w:val="24"/>
              <w:szCs w:val="24"/>
              <w:lang w:eastAsia="de-CH"/>
              <w14:ligatures w14:val="standardContextual"/>
            </w:rPr>
          </w:pPr>
          <w:hyperlink w:anchor="_Toc170569216" w:history="1">
            <w:r w:rsidRPr="00BC286B">
              <w:rPr>
                <w:rStyle w:val="Hyperlink"/>
                <w:noProof/>
              </w:rPr>
              <w:t>4</w:t>
            </w:r>
            <w:r>
              <w:rPr>
                <w:rFonts w:asciiTheme="minorHAnsi" w:eastAsiaTheme="minorEastAsia" w:hAnsiTheme="minorHAnsi"/>
                <w:b w:val="0"/>
                <w:noProof/>
                <w:kern w:val="2"/>
                <w:sz w:val="24"/>
                <w:szCs w:val="24"/>
                <w:lang w:eastAsia="de-CH"/>
                <w14:ligatures w14:val="standardContextual"/>
              </w:rPr>
              <w:tab/>
            </w:r>
            <w:r w:rsidRPr="00BC286B">
              <w:rPr>
                <w:rStyle w:val="Hyperlink"/>
                <w:noProof/>
              </w:rPr>
              <w:t>Entscheiden</w:t>
            </w:r>
            <w:r>
              <w:rPr>
                <w:noProof/>
                <w:webHidden/>
              </w:rPr>
              <w:tab/>
            </w:r>
            <w:r>
              <w:rPr>
                <w:noProof/>
                <w:webHidden/>
              </w:rPr>
              <w:fldChar w:fldCharType="begin"/>
            </w:r>
            <w:r>
              <w:rPr>
                <w:noProof/>
                <w:webHidden/>
              </w:rPr>
              <w:instrText xml:space="preserve"> PAGEREF _Toc170569216 \h </w:instrText>
            </w:r>
            <w:r>
              <w:rPr>
                <w:noProof/>
                <w:webHidden/>
              </w:rPr>
            </w:r>
            <w:r>
              <w:rPr>
                <w:noProof/>
                <w:webHidden/>
              </w:rPr>
              <w:fldChar w:fldCharType="separate"/>
            </w:r>
            <w:r>
              <w:rPr>
                <w:noProof/>
                <w:webHidden/>
              </w:rPr>
              <w:t>6</w:t>
            </w:r>
            <w:r>
              <w:rPr>
                <w:noProof/>
                <w:webHidden/>
              </w:rPr>
              <w:fldChar w:fldCharType="end"/>
            </w:r>
          </w:hyperlink>
        </w:p>
        <w:p w14:paraId="6A4DAE35" w14:textId="58A6C03F" w:rsidR="004775F6" w:rsidRDefault="004775F6">
          <w:pPr>
            <w:pStyle w:val="Verzeichnis2"/>
            <w:rPr>
              <w:rFonts w:eastAsiaTheme="minorEastAsia"/>
              <w:noProof/>
              <w:kern w:val="2"/>
              <w:sz w:val="24"/>
              <w:szCs w:val="24"/>
              <w:lang w:eastAsia="de-CH"/>
              <w14:ligatures w14:val="standardContextual"/>
            </w:rPr>
          </w:pPr>
          <w:hyperlink w:anchor="_Toc170569217" w:history="1">
            <w:r w:rsidRPr="00BC286B">
              <w:rPr>
                <w:rStyle w:val="Hyperlink"/>
                <w:noProof/>
              </w:rPr>
              <w:t>4.1</w:t>
            </w:r>
            <w:r>
              <w:rPr>
                <w:rFonts w:eastAsiaTheme="minorEastAsia"/>
                <w:noProof/>
                <w:kern w:val="2"/>
                <w:sz w:val="24"/>
                <w:szCs w:val="24"/>
                <w:lang w:eastAsia="de-CH"/>
                <w14:ligatures w14:val="standardContextual"/>
              </w:rPr>
              <w:tab/>
            </w:r>
            <w:r w:rsidRPr="00BC286B">
              <w:rPr>
                <w:rStyle w:val="Hyperlink"/>
                <w:noProof/>
              </w:rPr>
              <w:t>Für welches vorgehen entscheiden ich mich?</w:t>
            </w:r>
            <w:r>
              <w:rPr>
                <w:noProof/>
                <w:webHidden/>
              </w:rPr>
              <w:tab/>
            </w:r>
            <w:r>
              <w:rPr>
                <w:noProof/>
                <w:webHidden/>
              </w:rPr>
              <w:fldChar w:fldCharType="begin"/>
            </w:r>
            <w:r>
              <w:rPr>
                <w:noProof/>
                <w:webHidden/>
              </w:rPr>
              <w:instrText xml:space="preserve"> PAGEREF _Toc170569217 \h </w:instrText>
            </w:r>
            <w:r>
              <w:rPr>
                <w:noProof/>
                <w:webHidden/>
              </w:rPr>
            </w:r>
            <w:r>
              <w:rPr>
                <w:noProof/>
                <w:webHidden/>
              </w:rPr>
              <w:fldChar w:fldCharType="separate"/>
            </w:r>
            <w:r>
              <w:rPr>
                <w:noProof/>
                <w:webHidden/>
              </w:rPr>
              <w:t>6</w:t>
            </w:r>
            <w:r>
              <w:rPr>
                <w:noProof/>
                <w:webHidden/>
              </w:rPr>
              <w:fldChar w:fldCharType="end"/>
            </w:r>
          </w:hyperlink>
        </w:p>
        <w:p w14:paraId="412105D0" w14:textId="510890BA" w:rsidR="004775F6" w:rsidRDefault="004775F6">
          <w:pPr>
            <w:pStyle w:val="Verzeichnis1"/>
            <w:rPr>
              <w:rFonts w:asciiTheme="minorHAnsi" w:eastAsiaTheme="minorEastAsia" w:hAnsiTheme="minorHAnsi"/>
              <w:b w:val="0"/>
              <w:noProof/>
              <w:kern w:val="2"/>
              <w:sz w:val="24"/>
              <w:szCs w:val="24"/>
              <w:lang w:eastAsia="de-CH"/>
              <w14:ligatures w14:val="standardContextual"/>
            </w:rPr>
          </w:pPr>
          <w:hyperlink w:anchor="_Toc170569218" w:history="1">
            <w:r w:rsidRPr="00BC286B">
              <w:rPr>
                <w:rStyle w:val="Hyperlink"/>
                <w:noProof/>
              </w:rPr>
              <w:t>5</w:t>
            </w:r>
            <w:r>
              <w:rPr>
                <w:rFonts w:asciiTheme="minorHAnsi" w:eastAsiaTheme="minorEastAsia" w:hAnsiTheme="minorHAnsi"/>
                <w:b w:val="0"/>
                <w:noProof/>
                <w:kern w:val="2"/>
                <w:sz w:val="24"/>
                <w:szCs w:val="24"/>
                <w:lang w:eastAsia="de-CH"/>
                <w14:ligatures w14:val="standardContextual"/>
              </w:rPr>
              <w:tab/>
            </w:r>
            <w:r w:rsidRPr="00BC286B">
              <w:rPr>
                <w:rStyle w:val="Hyperlink"/>
                <w:noProof/>
              </w:rPr>
              <w:t>Realisieren</w:t>
            </w:r>
            <w:r>
              <w:rPr>
                <w:noProof/>
                <w:webHidden/>
              </w:rPr>
              <w:tab/>
            </w:r>
            <w:r>
              <w:rPr>
                <w:noProof/>
                <w:webHidden/>
              </w:rPr>
              <w:fldChar w:fldCharType="begin"/>
            </w:r>
            <w:r>
              <w:rPr>
                <w:noProof/>
                <w:webHidden/>
              </w:rPr>
              <w:instrText xml:space="preserve"> PAGEREF _Toc170569218 \h </w:instrText>
            </w:r>
            <w:r>
              <w:rPr>
                <w:noProof/>
                <w:webHidden/>
              </w:rPr>
            </w:r>
            <w:r>
              <w:rPr>
                <w:noProof/>
                <w:webHidden/>
              </w:rPr>
              <w:fldChar w:fldCharType="separate"/>
            </w:r>
            <w:r>
              <w:rPr>
                <w:noProof/>
                <w:webHidden/>
              </w:rPr>
              <w:t>7</w:t>
            </w:r>
            <w:r>
              <w:rPr>
                <w:noProof/>
                <w:webHidden/>
              </w:rPr>
              <w:fldChar w:fldCharType="end"/>
            </w:r>
          </w:hyperlink>
        </w:p>
        <w:p w14:paraId="2AE8DF3F" w14:textId="6091B554" w:rsidR="004775F6" w:rsidRDefault="004775F6">
          <w:pPr>
            <w:pStyle w:val="Verzeichnis2"/>
            <w:rPr>
              <w:rFonts w:eastAsiaTheme="minorEastAsia"/>
              <w:noProof/>
              <w:kern w:val="2"/>
              <w:sz w:val="24"/>
              <w:szCs w:val="24"/>
              <w:lang w:eastAsia="de-CH"/>
              <w14:ligatures w14:val="standardContextual"/>
            </w:rPr>
          </w:pPr>
          <w:hyperlink w:anchor="_Toc170569219" w:history="1">
            <w:r w:rsidRPr="00BC286B">
              <w:rPr>
                <w:rStyle w:val="Hyperlink"/>
                <w:noProof/>
              </w:rPr>
              <w:t>5.1</w:t>
            </w:r>
            <w:r>
              <w:rPr>
                <w:rFonts w:eastAsiaTheme="minorEastAsia"/>
                <w:noProof/>
                <w:kern w:val="2"/>
                <w:sz w:val="24"/>
                <w:szCs w:val="24"/>
                <w:lang w:eastAsia="de-CH"/>
                <w14:ligatures w14:val="standardContextual"/>
              </w:rPr>
              <w:tab/>
            </w:r>
            <w:r w:rsidRPr="00BC286B">
              <w:rPr>
                <w:rStyle w:val="Hyperlink"/>
                <w:noProof/>
              </w:rPr>
              <w:t>Meine Mockups</w:t>
            </w:r>
            <w:r>
              <w:rPr>
                <w:noProof/>
                <w:webHidden/>
              </w:rPr>
              <w:tab/>
            </w:r>
            <w:r>
              <w:rPr>
                <w:noProof/>
                <w:webHidden/>
              </w:rPr>
              <w:fldChar w:fldCharType="begin"/>
            </w:r>
            <w:r>
              <w:rPr>
                <w:noProof/>
                <w:webHidden/>
              </w:rPr>
              <w:instrText xml:space="preserve"> PAGEREF _Toc170569219 \h </w:instrText>
            </w:r>
            <w:r>
              <w:rPr>
                <w:noProof/>
                <w:webHidden/>
              </w:rPr>
            </w:r>
            <w:r>
              <w:rPr>
                <w:noProof/>
                <w:webHidden/>
              </w:rPr>
              <w:fldChar w:fldCharType="separate"/>
            </w:r>
            <w:r>
              <w:rPr>
                <w:noProof/>
                <w:webHidden/>
              </w:rPr>
              <w:t>7</w:t>
            </w:r>
            <w:r>
              <w:rPr>
                <w:noProof/>
                <w:webHidden/>
              </w:rPr>
              <w:fldChar w:fldCharType="end"/>
            </w:r>
          </w:hyperlink>
        </w:p>
        <w:p w14:paraId="42C92FD4" w14:textId="3974675C" w:rsidR="004775F6" w:rsidRDefault="004775F6">
          <w:pPr>
            <w:pStyle w:val="Verzeichnis2"/>
            <w:rPr>
              <w:rFonts w:eastAsiaTheme="minorEastAsia"/>
              <w:noProof/>
              <w:kern w:val="2"/>
              <w:sz w:val="24"/>
              <w:szCs w:val="24"/>
              <w:lang w:eastAsia="de-CH"/>
              <w14:ligatures w14:val="standardContextual"/>
            </w:rPr>
          </w:pPr>
          <w:hyperlink w:anchor="_Toc170569220" w:history="1">
            <w:r w:rsidRPr="00BC286B">
              <w:rPr>
                <w:rStyle w:val="Hyperlink"/>
                <w:noProof/>
              </w:rPr>
              <w:t>5.2</w:t>
            </w:r>
            <w:r>
              <w:rPr>
                <w:rFonts w:eastAsiaTheme="minorEastAsia"/>
                <w:noProof/>
                <w:kern w:val="2"/>
                <w:sz w:val="24"/>
                <w:szCs w:val="24"/>
                <w:lang w:eastAsia="de-CH"/>
                <w14:ligatures w14:val="standardContextual"/>
              </w:rPr>
              <w:tab/>
            </w:r>
            <w:r w:rsidRPr="00BC286B">
              <w:rPr>
                <w:rStyle w:val="Hyperlink"/>
                <w:noProof/>
              </w:rPr>
              <w:t>Meine SaveUp App</w:t>
            </w:r>
            <w:r>
              <w:rPr>
                <w:noProof/>
                <w:webHidden/>
              </w:rPr>
              <w:tab/>
            </w:r>
            <w:r>
              <w:rPr>
                <w:noProof/>
                <w:webHidden/>
              </w:rPr>
              <w:fldChar w:fldCharType="begin"/>
            </w:r>
            <w:r>
              <w:rPr>
                <w:noProof/>
                <w:webHidden/>
              </w:rPr>
              <w:instrText xml:space="preserve"> PAGEREF _Toc170569220 \h </w:instrText>
            </w:r>
            <w:r>
              <w:rPr>
                <w:noProof/>
                <w:webHidden/>
              </w:rPr>
            </w:r>
            <w:r>
              <w:rPr>
                <w:noProof/>
                <w:webHidden/>
              </w:rPr>
              <w:fldChar w:fldCharType="separate"/>
            </w:r>
            <w:r>
              <w:rPr>
                <w:noProof/>
                <w:webHidden/>
              </w:rPr>
              <w:t>8</w:t>
            </w:r>
            <w:r>
              <w:rPr>
                <w:noProof/>
                <w:webHidden/>
              </w:rPr>
              <w:fldChar w:fldCharType="end"/>
            </w:r>
          </w:hyperlink>
        </w:p>
        <w:p w14:paraId="3B3CBDD8" w14:textId="2651E895" w:rsidR="004775F6" w:rsidRDefault="004775F6">
          <w:pPr>
            <w:pStyle w:val="Verzeichnis2"/>
            <w:rPr>
              <w:rFonts w:eastAsiaTheme="minorEastAsia"/>
              <w:noProof/>
              <w:kern w:val="2"/>
              <w:sz w:val="24"/>
              <w:szCs w:val="24"/>
              <w:lang w:eastAsia="de-CH"/>
              <w14:ligatures w14:val="standardContextual"/>
            </w:rPr>
          </w:pPr>
          <w:hyperlink w:anchor="_Toc170569221" w:history="1">
            <w:r w:rsidRPr="00BC286B">
              <w:rPr>
                <w:rStyle w:val="Hyperlink"/>
                <w:noProof/>
              </w:rPr>
              <w:t>5.3</w:t>
            </w:r>
            <w:r>
              <w:rPr>
                <w:rFonts w:eastAsiaTheme="minorEastAsia"/>
                <w:noProof/>
                <w:kern w:val="2"/>
                <w:sz w:val="24"/>
                <w:szCs w:val="24"/>
                <w:lang w:eastAsia="de-CH"/>
                <w14:ligatures w14:val="standardContextual"/>
              </w:rPr>
              <w:tab/>
            </w:r>
            <w:r w:rsidRPr="00BC286B">
              <w:rPr>
                <w:rStyle w:val="Hyperlink"/>
                <w:noProof/>
              </w:rPr>
              <w:t>Benutzerkonzept</w:t>
            </w:r>
            <w:r>
              <w:rPr>
                <w:noProof/>
                <w:webHidden/>
              </w:rPr>
              <w:tab/>
            </w:r>
            <w:r>
              <w:rPr>
                <w:noProof/>
                <w:webHidden/>
              </w:rPr>
              <w:fldChar w:fldCharType="begin"/>
            </w:r>
            <w:r>
              <w:rPr>
                <w:noProof/>
                <w:webHidden/>
              </w:rPr>
              <w:instrText xml:space="preserve"> PAGEREF _Toc170569221 \h </w:instrText>
            </w:r>
            <w:r>
              <w:rPr>
                <w:noProof/>
                <w:webHidden/>
              </w:rPr>
            </w:r>
            <w:r>
              <w:rPr>
                <w:noProof/>
                <w:webHidden/>
              </w:rPr>
              <w:fldChar w:fldCharType="separate"/>
            </w:r>
            <w:r>
              <w:rPr>
                <w:noProof/>
                <w:webHidden/>
              </w:rPr>
              <w:t>9</w:t>
            </w:r>
            <w:r>
              <w:rPr>
                <w:noProof/>
                <w:webHidden/>
              </w:rPr>
              <w:fldChar w:fldCharType="end"/>
            </w:r>
          </w:hyperlink>
        </w:p>
        <w:p w14:paraId="244BDB8A" w14:textId="03D93215" w:rsidR="004775F6" w:rsidRDefault="004775F6">
          <w:pPr>
            <w:pStyle w:val="Verzeichnis1"/>
            <w:rPr>
              <w:rFonts w:asciiTheme="minorHAnsi" w:eastAsiaTheme="minorEastAsia" w:hAnsiTheme="minorHAnsi"/>
              <w:b w:val="0"/>
              <w:noProof/>
              <w:kern w:val="2"/>
              <w:sz w:val="24"/>
              <w:szCs w:val="24"/>
              <w:lang w:eastAsia="de-CH"/>
              <w14:ligatures w14:val="standardContextual"/>
            </w:rPr>
          </w:pPr>
          <w:hyperlink w:anchor="_Toc170569222" w:history="1">
            <w:r w:rsidRPr="00BC286B">
              <w:rPr>
                <w:rStyle w:val="Hyperlink"/>
                <w:noProof/>
              </w:rPr>
              <w:t>6</w:t>
            </w:r>
            <w:r>
              <w:rPr>
                <w:rFonts w:asciiTheme="minorHAnsi" w:eastAsiaTheme="minorEastAsia" w:hAnsiTheme="minorHAnsi"/>
                <w:b w:val="0"/>
                <w:noProof/>
                <w:kern w:val="2"/>
                <w:sz w:val="24"/>
                <w:szCs w:val="24"/>
                <w:lang w:eastAsia="de-CH"/>
                <w14:ligatures w14:val="standardContextual"/>
              </w:rPr>
              <w:tab/>
            </w:r>
            <w:r w:rsidRPr="00BC286B">
              <w:rPr>
                <w:rStyle w:val="Hyperlink"/>
                <w:noProof/>
              </w:rPr>
              <w:t>Kontrollieren</w:t>
            </w:r>
            <w:r>
              <w:rPr>
                <w:noProof/>
                <w:webHidden/>
              </w:rPr>
              <w:tab/>
            </w:r>
            <w:r>
              <w:rPr>
                <w:noProof/>
                <w:webHidden/>
              </w:rPr>
              <w:fldChar w:fldCharType="begin"/>
            </w:r>
            <w:r>
              <w:rPr>
                <w:noProof/>
                <w:webHidden/>
              </w:rPr>
              <w:instrText xml:space="preserve"> PAGEREF _Toc170569222 \h </w:instrText>
            </w:r>
            <w:r>
              <w:rPr>
                <w:noProof/>
                <w:webHidden/>
              </w:rPr>
            </w:r>
            <w:r>
              <w:rPr>
                <w:noProof/>
                <w:webHidden/>
              </w:rPr>
              <w:fldChar w:fldCharType="separate"/>
            </w:r>
            <w:r>
              <w:rPr>
                <w:noProof/>
                <w:webHidden/>
              </w:rPr>
              <w:t>9</w:t>
            </w:r>
            <w:r>
              <w:rPr>
                <w:noProof/>
                <w:webHidden/>
              </w:rPr>
              <w:fldChar w:fldCharType="end"/>
            </w:r>
          </w:hyperlink>
        </w:p>
        <w:p w14:paraId="0D320F55" w14:textId="35929285" w:rsidR="004775F6" w:rsidRDefault="004775F6">
          <w:pPr>
            <w:pStyle w:val="Verzeichnis2"/>
            <w:rPr>
              <w:rFonts w:eastAsiaTheme="minorEastAsia"/>
              <w:noProof/>
              <w:kern w:val="2"/>
              <w:sz w:val="24"/>
              <w:szCs w:val="24"/>
              <w:lang w:eastAsia="de-CH"/>
              <w14:ligatures w14:val="standardContextual"/>
            </w:rPr>
          </w:pPr>
          <w:hyperlink w:anchor="_Toc170569223" w:history="1">
            <w:r w:rsidRPr="00BC286B">
              <w:rPr>
                <w:rStyle w:val="Hyperlink"/>
                <w:noProof/>
              </w:rPr>
              <w:t>6.1</w:t>
            </w:r>
            <w:r>
              <w:rPr>
                <w:rFonts w:eastAsiaTheme="minorEastAsia"/>
                <w:noProof/>
                <w:kern w:val="2"/>
                <w:sz w:val="24"/>
                <w:szCs w:val="24"/>
                <w:lang w:eastAsia="de-CH"/>
                <w14:ligatures w14:val="standardContextual"/>
              </w:rPr>
              <w:tab/>
            </w:r>
            <w:r w:rsidRPr="00BC286B">
              <w:rPr>
                <w:rStyle w:val="Hyperlink"/>
                <w:noProof/>
              </w:rPr>
              <w:t>Ist der Auftrag fachgerecht und auftragsgerecht ausgeführt?</w:t>
            </w:r>
            <w:r>
              <w:rPr>
                <w:noProof/>
                <w:webHidden/>
              </w:rPr>
              <w:tab/>
            </w:r>
            <w:r>
              <w:rPr>
                <w:noProof/>
                <w:webHidden/>
              </w:rPr>
              <w:fldChar w:fldCharType="begin"/>
            </w:r>
            <w:r>
              <w:rPr>
                <w:noProof/>
                <w:webHidden/>
              </w:rPr>
              <w:instrText xml:space="preserve"> PAGEREF _Toc170569223 \h </w:instrText>
            </w:r>
            <w:r>
              <w:rPr>
                <w:noProof/>
                <w:webHidden/>
              </w:rPr>
            </w:r>
            <w:r>
              <w:rPr>
                <w:noProof/>
                <w:webHidden/>
              </w:rPr>
              <w:fldChar w:fldCharType="separate"/>
            </w:r>
            <w:r>
              <w:rPr>
                <w:noProof/>
                <w:webHidden/>
              </w:rPr>
              <w:t>9</w:t>
            </w:r>
            <w:r>
              <w:rPr>
                <w:noProof/>
                <w:webHidden/>
              </w:rPr>
              <w:fldChar w:fldCharType="end"/>
            </w:r>
          </w:hyperlink>
        </w:p>
        <w:p w14:paraId="5482ED52" w14:textId="46819D47" w:rsidR="004775F6" w:rsidRDefault="004775F6">
          <w:pPr>
            <w:pStyle w:val="Verzeichnis1"/>
            <w:rPr>
              <w:rFonts w:asciiTheme="minorHAnsi" w:eastAsiaTheme="minorEastAsia" w:hAnsiTheme="minorHAnsi"/>
              <w:b w:val="0"/>
              <w:noProof/>
              <w:kern w:val="2"/>
              <w:sz w:val="24"/>
              <w:szCs w:val="24"/>
              <w:lang w:eastAsia="de-CH"/>
              <w14:ligatures w14:val="standardContextual"/>
            </w:rPr>
          </w:pPr>
          <w:hyperlink w:anchor="_Toc170569224" w:history="1">
            <w:r w:rsidRPr="00BC286B">
              <w:rPr>
                <w:rStyle w:val="Hyperlink"/>
                <w:noProof/>
              </w:rPr>
              <w:t>7</w:t>
            </w:r>
            <w:r>
              <w:rPr>
                <w:rFonts w:asciiTheme="minorHAnsi" w:eastAsiaTheme="minorEastAsia" w:hAnsiTheme="minorHAnsi"/>
                <w:b w:val="0"/>
                <w:noProof/>
                <w:kern w:val="2"/>
                <w:sz w:val="24"/>
                <w:szCs w:val="24"/>
                <w:lang w:eastAsia="de-CH"/>
                <w14:ligatures w14:val="standardContextual"/>
              </w:rPr>
              <w:tab/>
            </w:r>
            <w:r w:rsidRPr="00BC286B">
              <w:rPr>
                <w:rStyle w:val="Hyperlink"/>
                <w:noProof/>
              </w:rPr>
              <w:t>Auswerten</w:t>
            </w:r>
            <w:r>
              <w:rPr>
                <w:noProof/>
                <w:webHidden/>
              </w:rPr>
              <w:tab/>
            </w:r>
            <w:r>
              <w:rPr>
                <w:noProof/>
                <w:webHidden/>
              </w:rPr>
              <w:fldChar w:fldCharType="begin"/>
            </w:r>
            <w:r>
              <w:rPr>
                <w:noProof/>
                <w:webHidden/>
              </w:rPr>
              <w:instrText xml:space="preserve"> PAGEREF _Toc170569224 \h </w:instrText>
            </w:r>
            <w:r>
              <w:rPr>
                <w:noProof/>
                <w:webHidden/>
              </w:rPr>
            </w:r>
            <w:r>
              <w:rPr>
                <w:noProof/>
                <w:webHidden/>
              </w:rPr>
              <w:fldChar w:fldCharType="separate"/>
            </w:r>
            <w:r>
              <w:rPr>
                <w:noProof/>
                <w:webHidden/>
              </w:rPr>
              <w:t>10</w:t>
            </w:r>
            <w:r>
              <w:rPr>
                <w:noProof/>
                <w:webHidden/>
              </w:rPr>
              <w:fldChar w:fldCharType="end"/>
            </w:r>
          </w:hyperlink>
        </w:p>
        <w:p w14:paraId="3DD73A88" w14:textId="53422A19" w:rsidR="004775F6" w:rsidRDefault="004775F6">
          <w:pPr>
            <w:pStyle w:val="Verzeichnis2"/>
            <w:rPr>
              <w:rFonts w:eastAsiaTheme="minorEastAsia"/>
              <w:noProof/>
              <w:kern w:val="2"/>
              <w:sz w:val="24"/>
              <w:szCs w:val="24"/>
              <w:lang w:eastAsia="de-CH"/>
              <w14:ligatures w14:val="standardContextual"/>
            </w:rPr>
          </w:pPr>
          <w:hyperlink w:anchor="_Toc170569225" w:history="1">
            <w:r w:rsidRPr="00BC286B">
              <w:rPr>
                <w:rStyle w:val="Hyperlink"/>
                <w:noProof/>
              </w:rPr>
              <w:t>7.1</w:t>
            </w:r>
            <w:r>
              <w:rPr>
                <w:rFonts w:eastAsiaTheme="minorEastAsia"/>
                <w:noProof/>
                <w:kern w:val="2"/>
                <w:sz w:val="24"/>
                <w:szCs w:val="24"/>
                <w:lang w:eastAsia="de-CH"/>
                <w14:ligatures w14:val="standardContextual"/>
              </w:rPr>
              <w:tab/>
            </w:r>
            <w:r w:rsidRPr="00BC286B">
              <w:rPr>
                <w:rStyle w:val="Hyperlink"/>
                <w:noProof/>
              </w:rPr>
              <w:t>Wie war es, was muss nächstes Mal besser gemacht werden?</w:t>
            </w:r>
            <w:r>
              <w:rPr>
                <w:noProof/>
                <w:webHidden/>
              </w:rPr>
              <w:tab/>
            </w:r>
            <w:r>
              <w:rPr>
                <w:noProof/>
                <w:webHidden/>
              </w:rPr>
              <w:fldChar w:fldCharType="begin"/>
            </w:r>
            <w:r>
              <w:rPr>
                <w:noProof/>
                <w:webHidden/>
              </w:rPr>
              <w:instrText xml:space="preserve"> PAGEREF _Toc170569225 \h </w:instrText>
            </w:r>
            <w:r>
              <w:rPr>
                <w:noProof/>
                <w:webHidden/>
              </w:rPr>
            </w:r>
            <w:r>
              <w:rPr>
                <w:noProof/>
                <w:webHidden/>
              </w:rPr>
              <w:fldChar w:fldCharType="separate"/>
            </w:r>
            <w:r>
              <w:rPr>
                <w:noProof/>
                <w:webHidden/>
              </w:rPr>
              <w:t>10</w:t>
            </w:r>
            <w:r>
              <w:rPr>
                <w:noProof/>
                <w:webHidden/>
              </w:rPr>
              <w:fldChar w:fldCharType="end"/>
            </w:r>
          </w:hyperlink>
        </w:p>
        <w:p w14:paraId="04ED41C9" w14:textId="75C68CB8" w:rsidR="004775F6" w:rsidRDefault="004775F6">
          <w:pPr>
            <w:pStyle w:val="Verzeichnis2"/>
            <w:rPr>
              <w:rFonts w:eastAsiaTheme="minorEastAsia"/>
              <w:noProof/>
              <w:kern w:val="2"/>
              <w:sz w:val="24"/>
              <w:szCs w:val="24"/>
              <w:lang w:eastAsia="de-CH"/>
              <w14:ligatures w14:val="standardContextual"/>
            </w:rPr>
          </w:pPr>
          <w:hyperlink w:anchor="_Toc170569226" w:history="1">
            <w:r w:rsidRPr="00BC286B">
              <w:rPr>
                <w:rStyle w:val="Hyperlink"/>
                <w:noProof/>
              </w:rPr>
              <w:t>7.2</w:t>
            </w:r>
            <w:r>
              <w:rPr>
                <w:rFonts w:eastAsiaTheme="minorEastAsia"/>
                <w:noProof/>
                <w:kern w:val="2"/>
                <w:sz w:val="24"/>
                <w:szCs w:val="24"/>
                <w:lang w:eastAsia="de-CH"/>
                <w14:ligatures w14:val="standardContextual"/>
              </w:rPr>
              <w:tab/>
            </w:r>
            <w:r w:rsidRPr="00BC286B">
              <w:rPr>
                <w:rStyle w:val="Hyperlink"/>
                <w:noProof/>
              </w:rPr>
              <w:t>Zeitmanagement</w:t>
            </w:r>
            <w:r>
              <w:rPr>
                <w:noProof/>
                <w:webHidden/>
              </w:rPr>
              <w:tab/>
            </w:r>
            <w:r>
              <w:rPr>
                <w:noProof/>
                <w:webHidden/>
              </w:rPr>
              <w:fldChar w:fldCharType="begin"/>
            </w:r>
            <w:r>
              <w:rPr>
                <w:noProof/>
                <w:webHidden/>
              </w:rPr>
              <w:instrText xml:space="preserve"> PAGEREF _Toc170569226 \h </w:instrText>
            </w:r>
            <w:r>
              <w:rPr>
                <w:noProof/>
                <w:webHidden/>
              </w:rPr>
            </w:r>
            <w:r>
              <w:rPr>
                <w:noProof/>
                <w:webHidden/>
              </w:rPr>
              <w:fldChar w:fldCharType="separate"/>
            </w:r>
            <w:r>
              <w:rPr>
                <w:noProof/>
                <w:webHidden/>
              </w:rPr>
              <w:t>10</w:t>
            </w:r>
            <w:r>
              <w:rPr>
                <w:noProof/>
                <w:webHidden/>
              </w:rPr>
              <w:fldChar w:fldCharType="end"/>
            </w:r>
          </w:hyperlink>
        </w:p>
        <w:p w14:paraId="1D016F59" w14:textId="7729F6D9" w:rsidR="004775F6" w:rsidRDefault="004775F6">
          <w:pPr>
            <w:pStyle w:val="Verzeichnis3"/>
            <w:rPr>
              <w:rFonts w:eastAsiaTheme="minorEastAsia"/>
              <w:noProof/>
              <w:kern w:val="2"/>
              <w:sz w:val="24"/>
              <w:szCs w:val="24"/>
              <w:lang w:eastAsia="de-CH"/>
              <w14:ligatures w14:val="standardContextual"/>
            </w:rPr>
          </w:pPr>
          <w:hyperlink w:anchor="_Toc170569227" w:history="1">
            <w:r w:rsidRPr="00BC286B">
              <w:rPr>
                <w:rStyle w:val="Hyperlink"/>
                <w:noProof/>
              </w:rPr>
              <w:t>7.2.1</w:t>
            </w:r>
            <w:r>
              <w:rPr>
                <w:rFonts w:eastAsiaTheme="minorEastAsia"/>
                <w:noProof/>
                <w:kern w:val="2"/>
                <w:sz w:val="24"/>
                <w:szCs w:val="24"/>
                <w:lang w:eastAsia="de-CH"/>
                <w14:ligatures w14:val="standardContextual"/>
              </w:rPr>
              <w:tab/>
            </w:r>
            <w:r w:rsidRPr="00BC286B">
              <w:rPr>
                <w:rStyle w:val="Hyperlink"/>
                <w:noProof/>
              </w:rPr>
              <w:t>SOLL</w:t>
            </w:r>
            <w:r>
              <w:rPr>
                <w:noProof/>
                <w:webHidden/>
              </w:rPr>
              <w:tab/>
            </w:r>
            <w:r>
              <w:rPr>
                <w:noProof/>
                <w:webHidden/>
              </w:rPr>
              <w:fldChar w:fldCharType="begin"/>
            </w:r>
            <w:r>
              <w:rPr>
                <w:noProof/>
                <w:webHidden/>
              </w:rPr>
              <w:instrText xml:space="preserve"> PAGEREF _Toc170569227 \h </w:instrText>
            </w:r>
            <w:r>
              <w:rPr>
                <w:noProof/>
                <w:webHidden/>
              </w:rPr>
            </w:r>
            <w:r>
              <w:rPr>
                <w:noProof/>
                <w:webHidden/>
              </w:rPr>
              <w:fldChar w:fldCharType="separate"/>
            </w:r>
            <w:r>
              <w:rPr>
                <w:noProof/>
                <w:webHidden/>
              </w:rPr>
              <w:t>10</w:t>
            </w:r>
            <w:r>
              <w:rPr>
                <w:noProof/>
                <w:webHidden/>
              </w:rPr>
              <w:fldChar w:fldCharType="end"/>
            </w:r>
          </w:hyperlink>
        </w:p>
        <w:p w14:paraId="5B196D11" w14:textId="2E3A9A64" w:rsidR="004775F6" w:rsidRDefault="004775F6">
          <w:pPr>
            <w:pStyle w:val="Verzeichnis3"/>
            <w:rPr>
              <w:rFonts w:eastAsiaTheme="minorEastAsia"/>
              <w:noProof/>
              <w:kern w:val="2"/>
              <w:sz w:val="24"/>
              <w:szCs w:val="24"/>
              <w:lang w:eastAsia="de-CH"/>
              <w14:ligatures w14:val="standardContextual"/>
            </w:rPr>
          </w:pPr>
          <w:hyperlink w:anchor="_Toc170569228" w:history="1">
            <w:r w:rsidRPr="00BC286B">
              <w:rPr>
                <w:rStyle w:val="Hyperlink"/>
                <w:noProof/>
              </w:rPr>
              <w:t>7.2.2</w:t>
            </w:r>
            <w:r>
              <w:rPr>
                <w:rFonts w:eastAsiaTheme="minorEastAsia"/>
                <w:noProof/>
                <w:kern w:val="2"/>
                <w:sz w:val="24"/>
                <w:szCs w:val="24"/>
                <w:lang w:eastAsia="de-CH"/>
                <w14:ligatures w14:val="standardContextual"/>
              </w:rPr>
              <w:tab/>
            </w:r>
            <w:r w:rsidRPr="00BC286B">
              <w:rPr>
                <w:rStyle w:val="Hyperlink"/>
                <w:noProof/>
              </w:rPr>
              <w:t>IST</w:t>
            </w:r>
            <w:r>
              <w:rPr>
                <w:noProof/>
                <w:webHidden/>
              </w:rPr>
              <w:tab/>
            </w:r>
            <w:r>
              <w:rPr>
                <w:noProof/>
                <w:webHidden/>
              </w:rPr>
              <w:fldChar w:fldCharType="begin"/>
            </w:r>
            <w:r>
              <w:rPr>
                <w:noProof/>
                <w:webHidden/>
              </w:rPr>
              <w:instrText xml:space="preserve"> PAGEREF _Toc170569228 \h </w:instrText>
            </w:r>
            <w:r>
              <w:rPr>
                <w:noProof/>
                <w:webHidden/>
              </w:rPr>
            </w:r>
            <w:r>
              <w:rPr>
                <w:noProof/>
                <w:webHidden/>
              </w:rPr>
              <w:fldChar w:fldCharType="separate"/>
            </w:r>
            <w:r>
              <w:rPr>
                <w:noProof/>
                <w:webHidden/>
              </w:rPr>
              <w:t>11</w:t>
            </w:r>
            <w:r>
              <w:rPr>
                <w:noProof/>
                <w:webHidden/>
              </w:rPr>
              <w:fldChar w:fldCharType="end"/>
            </w:r>
          </w:hyperlink>
        </w:p>
        <w:p w14:paraId="64A225AC" w14:textId="797A06CE" w:rsidR="00074FF7" w:rsidRDefault="00074FF7">
          <w:r>
            <w:rPr>
              <w:b/>
              <w:bCs/>
              <w:lang w:val="de-DE"/>
            </w:rPr>
            <w:fldChar w:fldCharType="end"/>
          </w:r>
        </w:p>
      </w:sdtContent>
    </w:sdt>
    <w:p w14:paraId="71CC4360" w14:textId="77777777" w:rsidR="00074FF7" w:rsidRDefault="00074FF7"/>
    <w:p w14:paraId="7AB080CA" w14:textId="77777777" w:rsidR="006767A4" w:rsidRDefault="006767A4"/>
    <w:p w14:paraId="2DCC7C26" w14:textId="77777777" w:rsidR="006767A4" w:rsidRDefault="006767A4"/>
    <w:p w14:paraId="20DCFACA" w14:textId="77777777" w:rsidR="006767A4" w:rsidRDefault="006767A4"/>
    <w:p w14:paraId="56F63A31" w14:textId="77777777" w:rsidR="006767A4" w:rsidRDefault="006767A4"/>
    <w:p w14:paraId="46A1BF5B" w14:textId="77777777" w:rsidR="006767A4" w:rsidRDefault="006767A4"/>
    <w:p w14:paraId="700AFCE9" w14:textId="77777777" w:rsidR="005B7A1A" w:rsidRDefault="005B7A1A"/>
    <w:p w14:paraId="2DFDB709" w14:textId="77777777" w:rsidR="005B7A1A" w:rsidRDefault="005B7A1A"/>
    <w:p w14:paraId="7E384F91" w14:textId="77777777" w:rsidR="005B7A1A" w:rsidRDefault="005B7A1A"/>
    <w:p w14:paraId="3C2A9FE6" w14:textId="77777777" w:rsidR="005B7A1A" w:rsidRDefault="005B7A1A"/>
    <w:p w14:paraId="574BD6F1" w14:textId="77777777" w:rsidR="005B7A1A" w:rsidRDefault="005B7A1A"/>
    <w:p w14:paraId="70FBFBCD" w14:textId="77777777" w:rsidR="005B7A1A" w:rsidRDefault="005B7A1A"/>
    <w:p w14:paraId="3FBA28F0" w14:textId="77777777" w:rsidR="006767A4" w:rsidRDefault="006767A4"/>
    <w:p w14:paraId="0A8FBE15" w14:textId="77777777" w:rsidR="006767A4" w:rsidRDefault="006767A4"/>
    <w:p w14:paraId="763C1FB4" w14:textId="77777777" w:rsidR="006767A4" w:rsidRDefault="006767A4"/>
    <w:p w14:paraId="353EBE84" w14:textId="77777777" w:rsidR="00764E26" w:rsidRDefault="00764E26"/>
    <w:p w14:paraId="2C9AF4C7" w14:textId="77777777" w:rsidR="00764E26" w:rsidRDefault="00764E26"/>
    <w:p w14:paraId="3CF0906B" w14:textId="77777777" w:rsidR="006767A4" w:rsidRDefault="006767A4"/>
    <w:p w14:paraId="7A11C117" w14:textId="77777777" w:rsidR="00074FF7" w:rsidRDefault="00074FF7"/>
    <w:p w14:paraId="6874D13E" w14:textId="3E839915" w:rsidR="0076633F" w:rsidRDefault="0086302A" w:rsidP="00B75BB0">
      <w:pPr>
        <w:pStyle w:val="berschrift1"/>
        <w:spacing w:before="0" w:after="0"/>
      </w:pPr>
      <w:bookmarkStart w:id="0" w:name="_Toc170569205"/>
      <w:r>
        <w:lastRenderedPageBreak/>
        <w:t>Einleitung</w:t>
      </w:r>
      <w:bookmarkEnd w:id="0"/>
    </w:p>
    <w:p w14:paraId="320568CE" w14:textId="16DDC7A4" w:rsidR="0086302A" w:rsidRDefault="0086302A" w:rsidP="00B75BB0">
      <w:pPr>
        <w:pStyle w:val="berschrift2"/>
        <w:spacing w:before="0" w:after="0"/>
      </w:pPr>
      <w:bookmarkStart w:id="1" w:name="_Toc170569206"/>
      <w:r>
        <w:t>Was war der Auftrag?</w:t>
      </w:r>
      <w:bookmarkEnd w:id="1"/>
    </w:p>
    <w:p w14:paraId="79695B27" w14:textId="7A288BB9" w:rsidR="00DD293D" w:rsidRDefault="00E31137" w:rsidP="00ED168D">
      <w:r w:rsidRPr="00E31137">
        <w:t>Der Zweck dieses Projekts war es, eine App zu entwickeln, die dabei hilft, Geld für eine grö</w:t>
      </w:r>
      <w:r w:rsidR="00E06DC7">
        <w:t>ss</w:t>
      </w:r>
      <w:r w:rsidRPr="00E31137">
        <w:t>ere private Investition, wie beispielsweise Ferien, zu sparen. Nutzer verzichten auf kleine Ausgaben wie Kaffee oder Sü</w:t>
      </w:r>
      <w:r w:rsidR="00E06DC7">
        <w:t>ss</w:t>
      </w:r>
      <w:r w:rsidRPr="00E31137">
        <w:t>igkeiten und tragen die gesparten Beträge in die App ein. So können sie kontinuierlich den angesparten Geldbetrag verfolgen.</w:t>
      </w:r>
    </w:p>
    <w:p w14:paraId="3DF85041" w14:textId="77777777" w:rsidR="0075656A" w:rsidRDefault="0075656A"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70569207"/>
      <w:r w:rsidRPr="00537A37">
        <w:t>Rollen</w:t>
      </w:r>
      <w:bookmarkEnd w:id="2"/>
    </w:p>
    <w:p w14:paraId="020F4840" w14:textId="77777777" w:rsidR="00537A37" w:rsidRPr="00537A37" w:rsidRDefault="00537A37" w:rsidP="00D67361">
      <w:pPr>
        <w:pStyle w:val="berschrift3"/>
        <w:spacing w:before="0" w:after="0"/>
      </w:pPr>
      <w:bookmarkStart w:id="3" w:name="_Toc170569208"/>
      <w:r w:rsidRPr="00537A37">
        <w:t>Der Auftraggeber</w:t>
      </w:r>
      <w:bookmarkEnd w:id="3"/>
    </w:p>
    <w:p w14:paraId="2939A82B" w14:textId="16E9D6C1" w:rsidR="00537A37" w:rsidRDefault="00537A37" w:rsidP="00537A37">
      <w:r w:rsidRPr="00491170">
        <w:t>Der Auftraggeber für das Projekt ist die Firm</w:t>
      </w:r>
      <w:r w:rsidR="00764E26">
        <w:t>a IBZ</w:t>
      </w:r>
      <w:r w:rsidRPr="00491170">
        <w:t>.</w:t>
      </w:r>
    </w:p>
    <w:p w14:paraId="23F544C7" w14:textId="77777777" w:rsidR="00537A37" w:rsidRPr="00537A37" w:rsidRDefault="00537A37" w:rsidP="00537A37">
      <w:pPr>
        <w:pStyle w:val="berschrift3"/>
      </w:pPr>
      <w:bookmarkStart w:id="4" w:name="_Toc170569209"/>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29805D51" w14:textId="77777777" w:rsidR="005444B4" w:rsidRDefault="005444B4" w:rsidP="00ED168D"/>
    <w:p w14:paraId="631A33AE" w14:textId="77777777" w:rsidR="005444B4" w:rsidRDefault="005444B4" w:rsidP="00ED168D"/>
    <w:p w14:paraId="14C2047C" w14:textId="77777777" w:rsidR="005444B4" w:rsidRDefault="005444B4" w:rsidP="00ED168D"/>
    <w:p w14:paraId="0AB6BCA5" w14:textId="77777777" w:rsidR="005444B4" w:rsidRDefault="005444B4" w:rsidP="00ED168D"/>
    <w:p w14:paraId="28471A45" w14:textId="77777777" w:rsidR="005444B4" w:rsidRDefault="005444B4" w:rsidP="00ED168D"/>
    <w:p w14:paraId="41518DAD" w14:textId="77777777" w:rsidR="005444B4" w:rsidRDefault="005444B4" w:rsidP="00ED168D"/>
    <w:p w14:paraId="50465403" w14:textId="77777777" w:rsidR="005444B4" w:rsidRDefault="005444B4" w:rsidP="00ED168D"/>
    <w:p w14:paraId="6AEF7322" w14:textId="77777777" w:rsidR="005444B4" w:rsidRDefault="005444B4" w:rsidP="00ED168D"/>
    <w:p w14:paraId="3B39CF94" w14:textId="77777777" w:rsidR="005444B4" w:rsidRDefault="005444B4" w:rsidP="00ED168D"/>
    <w:p w14:paraId="2CD40162" w14:textId="77777777" w:rsidR="005444B4" w:rsidRDefault="005444B4" w:rsidP="00ED168D"/>
    <w:p w14:paraId="49AF7D8D" w14:textId="77777777" w:rsidR="005444B4" w:rsidRDefault="005444B4" w:rsidP="00ED168D"/>
    <w:p w14:paraId="3ED91DF6" w14:textId="77777777" w:rsidR="005444B4" w:rsidRDefault="005444B4" w:rsidP="00ED168D"/>
    <w:p w14:paraId="7EA4DB1F" w14:textId="77777777" w:rsidR="005444B4" w:rsidRDefault="005444B4" w:rsidP="00ED168D"/>
    <w:p w14:paraId="04BBDAEB" w14:textId="77777777" w:rsidR="005444B4" w:rsidRDefault="005444B4" w:rsidP="00ED168D"/>
    <w:p w14:paraId="3AAF940E" w14:textId="77777777" w:rsidR="005444B4" w:rsidRDefault="005444B4" w:rsidP="00ED168D"/>
    <w:p w14:paraId="52B00560" w14:textId="77777777" w:rsidR="005444B4" w:rsidRDefault="005444B4" w:rsidP="00ED168D"/>
    <w:p w14:paraId="023FE18A" w14:textId="77777777" w:rsidR="005444B4" w:rsidRDefault="005444B4" w:rsidP="00ED168D"/>
    <w:p w14:paraId="4BB38623" w14:textId="77777777" w:rsidR="005444B4" w:rsidRDefault="005444B4" w:rsidP="00ED168D"/>
    <w:p w14:paraId="4DFB8EDD" w14:textId="77777777" w:rsidR="005444B4" w:rsidRDefault="005444B4" w:rsidP="00ED168D"/>
    <w:p w14:paraId="69BDBCED" w14:textId="77777777" w:rsidR="005444B4" w:rsidRDefault="005444B4" w:rsidP="00ED168D"/>
    <w:p w14:paraId="2D0FCE77" w14:textId="77777777" w:rsidR="005444B4" w:rsidRDefault="005444B4" w:rsidP="00ED168D"/>
    <w:p w14:paraId="276E89E2" w14:textId="77777777" w:rsidR="005444B4" w:rsidRDefault="005444B4" w:rsidP="00ED168D"/>
    <w:p w14:paraId="7E175D8C" w14:textId="77777777" w:rsidR="005444B4" w:rsidRDefault="005444B4" w:rsidP="00ED168D"/>
    <w:p w14:paraId="79C83EA4" w14:textId="77777777" w:rsidR="005444B4" w:rsidRDefault="005444B4" w:rsidP="00ED168D"/>
    <w:p w14:paraId="00927DBB" w14:textId="77777777" w:rsidR="005444B4" w:rsidRDefault="005444B4" w:rsidP="00ED168D"/>
    <w:p w14:paraId="5D0B5F77" w14:textId="77777777" w:rsidR="005444B4" w:rsidRDefault="005444B4" w:rsidP="00ED168D"/>
    <w:p w14:paraId="4C820145" w14:textId="77777777" w:rsidR="005444B4" w:rsidRDefault="005444B4" w:rsidP="00ED168D"/>
    <w:p w14:paraId="53D5D65B" w14:textId="77777777" w:rsidR="005444B4" w:rsidRDefault="005444B4" w:rsidP="00ED168D"/>
    <w:p w14:paraId="0CB098FA" w14:textId="77777777" w:rsidR="005444B4" w:rsidRDefault="005444B4" w:rsidP="00ED168D"/>
    <w:p w14:paraId="75DA08D4" w14:textId="77777777" w:rsidR="00764E26" w:rsidRDefault="00764E26" w:rsidP="00ED168D"/>
    <w:p w14:paraId="75FFF261" w14:textId="77777777" w:rsidR="005444B4" w:rsidRDefault="005444B4" w:rsidP="00ED168D"/>
    <w:p w14:paraId="018E562C" w14:textId="77777777" w:rsidR="005444B4" w:rsidRDefault="005444B4" w:rsidP="00ED168D"/>
    <w:p w14:paraId="33B453AA" w14:textId="77777777" w:rsidR="005444B4" w:rsidRDefault="005444B4" w:rsidP="00284F2D"/>
    <w:p w14:paraId="1910F56E" w14:textId="77777777" w:rsidR="00767C27" w:rsidRPr="00284F2D" w:rsidRDefault="00767C27" w:rsidP="00284F2D"/>
    <w:p w14:paraId="29926ABB" w14:textId="7AEC75A7" w:rsidR="00010D27" w:rsidRDefault="00010D27" w:rsidP="008B1106">
      <w:pPr>
        <w:pStyle w:val="berschrift1"/>
        <w:spacing w:before="0" w:after="0"/>
      </w:pPr>
      <w:bookmarkStart w:id="5" w:name="_Toc170569210"/>
      <w:r>
        <w:lastRenderedPageBreak/>
        <w:t>Informieren</w:t>
      </w:r>
      <w:bookmarkEnd w:id="5"/>
    </w:p>
    <w:p w14:paraId="75102143" w14:textId="06541C29" w:rsidR="00DE6CB4" w:rsidRDefault="00DE6CB4" w:rsidP="00ED168D">
      <w:pPr>
        <w:pStyle w:val="berschrift2"/>
        <w:spacing w:before="0" w:after="0"/>
      </w:pPr>
      <w:bookmarkStart w:id="6" w:name="_Toc170569211"/>
      <w:r>
        <w:t>Was soll getan werden?</w:t>
      </w:r>
      <w:bookmarkEnd w:id="6"/>
    </w:p>
    <w:p w14:paraId="58B481CF" w14:textId="772781DD" w:rsidR="009C1C6E" w:rsidRDefault="000504DB" w:rsidP="00537A37">
      <w:r w:rsidRPr="000504DB">
        <w:t>In diesem Projekt soll eine App entwickelt werden, die Nutzern hilft, für grö</w:t>
      </w:r>
      <w:r>
        <w:t>ss</w:t>
      </w:r>
      <w:r w:rsidRPr="000504DB">
        <w:t>ere private Investitionen, wie beispielsweise Ferien, Geld zu sparen. Die App ermöglicht es Nutzern, auf kleine tägliche Ausgaben wie Kaffee oder Sü</w:t>
      </w:r>
      <w:r>
        <w:t>ss</w:t>
      </w:r>
      <w:r w:rsidRPr="000504DB">
        <w:t xml:space="preserve">igkeiten zu verzichten und die dadurch gesparten Beträge zu erfassen. Diese gesparten Beträge werden in der App gespeichert, sodass die Nutzer jederzeit ihren aktuellen Sparfortschritt einsehen können. Das Projekt umfasst die Erstellung von Benutzeroberflächen, die Implementierung der Datenspeicherung und </w:t>
      </w:r>
      <w:r>
        <w:t>Daten</w:t>
      </w:r>
      <w:r w:rsidRPr="000504DB">
        <w:t>verwaltung sowie Funktionen zum Hinzufügen, Anzeigen und Löschen der gesparten Artikel.</w:t>
      </w:r>
    </w:p>
    <w:p w14:paraId="73EB8CFE" w14:textId="77777777" w:rsidR="006E1320" w:rsidRDefault="006E1320"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70569212"/>
      <w:r>
        <w:t>Planen</w:t>
      </w:r>
      <w:bookmarkEnd w:id="7"/>
    </w:p>
    <w:p w14:paraId="3777F7E7" w14:textId="67D02A47" w:rsidR="00010D27" w:rsidRDefault="00C616D9" w:rsidP="00C616D9">
      <w:pPr>
        <w:pStyle w:val="berschrift2"/>
        <w:spacing w:before="0" w:after="0"/>
      </w:pPr>
      <w:bookmarkStart w:id="8" w:name="_Toc170569213"/>
      <w:r>
        <w:t xml:space="preserve">Welche Lösungswege gibt es und wie </w:t>
      </w:r>
      <w:r w:rsidR="00956775">
        <w:t>kann</w:t>
      </w:r>
      <w:r>
        <w:t xml:space="preserve"> </w:t>
      </w:r>
      <w:r w:rsidR="00956775">
        <w:t>ich</w:t>
      </w:r>
      <w:r>
        <w:t xml:space="preserve"> vorgehen?</w:t>
      </w:r>
      <w:bookmarkEnd w:id="8"/>
    </w:p>
    <w:p w14:paraId="283F18A9" w14:textId="2FD65E8C" w:rsidR="001C4DEA" w:rsidRDefault="00432A31" w:rsidP="00A37ECC">
      <w:r>
        <w:t>Der Lösungsweg für dieses Projekt besteht darin, die Entwicklung der App nach der IPERKA-Methode (Informieren, Planen, Entscheiden, Realisieren, Kontrollieren, Auswerten) durchzuführen. Dabei wird das Projekt in kleine, überschaubare Arbeitspakete aufgeteilt, um eine strukturierte und effiziente Umsetzung zu gewährleisten.</w:t>
      </w:r>
      <w:r w:rsidR="009858C9" w:rsidRPr="009858C9">
        <w:t xml:space="preserve"> </w:t>
      </w:r>
      <w:r w:rsidR="009858C9">
        <w:t>Auch Skizzen helfen dabei, das Design der App frühzeitig festzulegen und als visuelle Referenz während der gesamten Entwicklung zu dienen.</w:t>
      </w:r>
    </w:p>
    <w:p w14:paraId="38BAE60E" w14:textId="77777777" w:rsidR="00CC6AED" w:rsidRDefault="00CC6AED" w:rsidP="00A37ECC"/>
    <w:p w14:paraId="309AFA7F" w14:textId="59832C94" w:rsidR="0042412A" w:rsidRDefault="00035A21" w:rsidP="00035A21">
      <w:pPr>
        <w:pStyle w:val="berschrift2"/>
      </w:pPr>
      <w:bookmarkStart w:id="9" w:name="_Toc170569214"/>
      <w:r>
        <w:t>Kleine Arbeitspakete Planen</w:t>
      </w:r>
      <w:bookmarkEnd w:id="9"/>
    </w:p>
    <w:p w14:paraId="2FB0F775" w14:textId="0064044F" w:rsidR="005C286F" w:rsidRDefault="0039419E" w:rsidP="005C286F">
      <w:r>
        <w:t xml:space="preserve">Meine Arbeitspakete habe ich wie folgt geplant: </w:t>
      </w:r>
    </w:p>
    <w:p w14:paraId="56A0E5CC" w14:textId="765B5B64" w:rsidR="005C286F" w:rsidRDefault="005C286F" w:rsidP="005C286F"/>
    <w:p w14:paraId="1762C3BE" w14:textId="220147FF" w:rsidR="005C286F" w:rsidRDefault="002A1696" w:rsidP="005C286F">
      <w:r>
        <w:rPr>
          <w:noProof/>
        </w:rPr>
        <mc:AlternateContent>
          <mc:Choice Requires="wpg">
            <w:drawing>
              <wp:anchor distT="0" distB="0" distL="114300" distR="114300" simplePos="0" relativeHeight="251653632" behindDoc="0" locked="0" layoutInCell="1" allowOverlap="1" wp14:anchorId="2633D795" wp14:editId="292F3777">
                <wp:simplePos x="0" y="0"/>
                <wp:positionH relativeFrom="column">
                  <wp:posOffset>-2638</wp:posOffset>
                </wp:positionH>
                <wp:positionV relativeFrom="paragraph">
                  <wp:posOffset>5520</wp:posOffset>
                </wp:positionV>
                <wp:extent cx="5767705" cy="3334385"/>
                <wp:effectExtent l="0" t="0" r="4445" b="0"/>
                <wp:wrapTight wrapText="bothSides">
                  <wp:wrapPolygon edited="0">
                    <wp:start x="0" y="0"/>
                    <wp:lineTo x="0" y="21472"/>
                    <wp:lineTo x="21545" y="21472"/>
                    <wp:lineTo x="21545" y="0"/>
                    <wp:lineTo x="0" y="0"/>
                  </wp:wrapPolygon>
                </wp:wrapTight>
                <wp:docPr id="601517031" name="Gruppieren 4"/>
                <wp:cNvGraphicFramePr/>
                <a:graphic xmlns:a="http://schemas.openxmlformats.org/drawingml/2006/main">
                  <a:graphicData uri="http://schemas.microsoft.com/office/word/2010/wordprocessingGroup">
                    <wpg:wgp>
                      <wpg:cNvGrpSpPr/>
                      <wpg:grpSpPr>
                        <a:xfrm>
                          <a:off x="0" y="0"/>
                          <a:ext cx="5767705" cy="3334385"/>
                          <a:chOff x="0" y="0"/>
                          <a:chExt cx="5767705" cy="3334385"/>
                        </a:xfrm>
                      </wpg:grpSpPr>
                      <wpg:grpSp>
                        <wpg:cNvPr id="152583638" name="Gruppieren 3"/>
                        <wpg:cNvGrpSpPr/>
                        <wpg:grpSpPr>
                          <a:xfrm>
                            <a:off x="0" y="0"/>
                            <a:ext cx="5767705" cy="2890520"/>
                            <a:chOff x="0" y="0"/>
                            <a:chExt cx="5767705" cy="2890520"/>
                          </a:xfrm>
                        </wpg:grpSpPr>
                        <pic:pic xmlns:pic="http://schemas.openxmlformats.org/drawingml/2006/picture">
                          <pic:nvPicPr>
                            <pic:cNvPr id="234240846" name="Grafik 1" descr="Ein Bild, das Text, Screenshot, Zahl, Schrift enthält.&#10;&#10;Automatisch generierte Beschreibu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200400" y="0"/>
                              <a:ext cx="2567305" cy="2879090"/>
                            </a:xfrm>
                            <a:prstGeom prst="rect">
                              <a:avLst/>
                            </a:prstGeom>
                          </pic:spPr>
                        </pic:pic>
                        <pic:pic xmlns:pic="http://schemas.openxmlformats.org/drawingml/2006/picture">
                          <pic:nvPicPr>
                            <pic:cNvPr id="1742932301" name="Grafik 1" descr="Ein Bild, das Text, Screenshot, Schrift, Zahl enthält.&#10;&#10;Automatisch generierte Beschreibu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80385" cy="2890520"/>
                            </a:xfrm>
                            <a:prstGeom prst="rect">
                              <a:avLst/>
                            </a:prstGeom>
                          </pic:spPr>
                        </pic:pic>
                      </wpg:grpSp>
                      <wps:wsp>
                        <wps:cNvPr id="1808991358" name="Textfeld 1"/>
                        <wps:cNvSpPr txBox="1"/>
                        <wps:spPr>
                          <a:xfrm>
                            <a:off x="0" y="2947035"/>
                            <a:ext cx="5767705" cy="387350"/>
                          </a:xfrm>
                          <a:prstGeom prst="rect">
                            <a:avLst/>
                          </a:prstGeom>
                          <a:solidFill>
                            <a:prstClr val="white"/>
                          </a:solidFill>
                          <a:ln>
                            <a:noFill/>
                          </a:ln>
                        </wps:spPr>
                        <wps:txbx>
                          <w:txbxContent>
                            <w:p w14:paraId="26F29682" w14:textId="211B77AF" w:rsidR="002A1696" w:rsidRPr="00CC7098" w:rsidRDefault="002A1696" w:rsidP="002A1696">
                              <w:pPr>
                                <w:pStyle w:val="Beschriftung"/>
                                <w:jc w:val="center"/>
                                <w:rPr>
                                  <w:noProof/>
                                  <w:sz w:val="20"/>
                                  <w:szCs w:val="20"/>
                                </w:rPr>
                              </w:pPr>
                              <w:bookmarkStart w:id="10" w:name="_Toc170568099"/>
                              <w:r>
                                <w:t xml:space="preserve">Abbildung </w:t>
                              </w:r>
                              <w:r>
                                <w:fldChar w:fldCharType="begin"/>
                              </w:r>
                              <w:r>
                                <w:instrText xml:space="preserve"> SEQ Abbildung \* ARABIC </w:instrText>
                              </w:r>
                              <w:r>
                                <w:fldChar w:fldCharType="separate"/>
                              </w:r>
                              <w:r w:rsidR="00671A9E">
                                <w:rPr>
                                  <w:noProof/>
                                </w:rPr>
                                <w:t>1</w:t>
                              </w:r>
                              <w:r>
                                <w:fldChar w:fldCharType="end"/>
                              </w:r>
                              <w:r>
                                <w:t>: Meine Arbeitspakete.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33D795" id="Gruppieren 4" o:spid="_x0000_s1027" style="position:absolute;margin-left:-.2pt;margin-top:.45pt;width:454.15pt;height:262.55pt;z-index:251653632" coordsize="57677,33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">
                <v:group id="_x0000_s1028" style="position:absolute;width:57677;height:28905" coordsize="57677,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9" type="#_x0000_t75" alt="Ein Bild, das Text, Screenshot, Zahl, Schrift enthält.&#10;&#10;Automatisch generierte Beschreibung" style="position:absolute;left:32004;width:25673;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">
                    <v:imagedata r:id="rId16" o:title="Ein Bild, das Text, Screenshot, Zahl, Schrift enthält"/>
                  </v:shape>
                  <v:shape id="Grafik 1" o:spid="_x0000_s1030" type="#_x0000_t75" alt="Ein Bild, das Text, Screenshot, Schrift, Zahl enthält.&#10;&#10;Automatisch generierte Beschreibung" style="position:absolute;width:30803;height:28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">
                    <v:imagedata r:id="rId17" o:title="Ein Bild, das Text, Screenshot, Schrift, Zahl enthält"/>
                  </v:shape>
                </v:group>
                <v:shape id="Textfeld 1" o:spid="_x0000_s1031" type="#_x0000_t202" style="position:absolute;top:29470;width:5767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" stroked="f">
                  <v:textbox style="mso-fit-shape-to-text:t" inset="0,0,0,0">
                    <w:txbxContent>
                      <w:p w14:paraId="26F29682" w14:textId="211B77AF" w:rsidR="002A1696" w:rsidRPr="00CC7098" w:rsidRDefault="002A1696" w:rsidP="002A1696">
                        <w:pPr>
                          <w:pStyle w:val="Beschriftung"/>
                          <w:jc w:val="center"/>
                          <w:rPr>
                            <w:noProof/>
                            <w:sz w:val="20"/>
                            <w:szCs w:val="20"/>
                          </w:rPr>
                        </w:pPr>
                        <w:bookmarkStart w:id="11" w:name="_Toc170568099"/>
                        <w:r>
                          <w:t xml:space="preserve">Abbildung </w:t>
                        </w:r>
                        <w:r>
                          <w:fldChar w:fldCharType="begin"/>
                        </w:r>
                        <w:r>
                          <w:instrText xml:space="preserve"> SEQ Abbildung \* ARABIC </w:instrText>
                        </w:r>
                        <w:r>
                          <w:fldChar w:fldCharType="separate"/>
                        </w:r>
                        <w:r w:rsidR="00671A9E">
                          <w:rPr>
                            <w:noProof/>
                          </w:rPr>
                          <w:t>1</w:t>
                        </w:r>
                        <w:r>
                          <w:fldChar w:fldCharType="end"/>
                        </w:r>
                        <w:r>
                          <w:t>: Meine Arbeitspakete.</w:t>
                        </w:r>
                        <w:bookmarkEnd w:id="11"/>
                      </w:p>
                    </w:txbxContent>
                  </v:textbox>
                </v:shape>
                <w10:wrap type="tight"/>
              </v:group>
            </w:pict>
          </mc:Fallback>
        </mc:AlternateContent>
      </w:r>
    </w:p>
    <w:p w14:paraId="58A09CDC" w14:textId="5994AB3F" w:rsidR="005C286F" w:rsidRDefault="005C286F" w:rsidP="005C286F"/>
    <w:p w14:paraId="5937842D" w14:textId="32055FA0" w:rsidR="005C286F" w:rsidRDefault="005C286F" w:rsidP="005C286F"/>
    <w:p w14:paraId="62A9B29F" w14:textId="77777777" w:rsidR="005C286F" w:rsidRPr="005C286F" w:rsidRDefault="005C286F" w:rsidP="005C286F"/>
    <w:p w14:paraId="2D01DAD7" w14:textId="56A057A4" w:rsidR="006E1320" w:rsidRDefault="006E1320" w:rsidP="006E1320"/>
    <w:p w14:paraId="49F88EDC" w14:textId="309D3939" w:rsidR="0037589B" w:rsidRDefault="0037589B" w:rsidP="006E1320"/>
    <w:p w14:paraId="4F650EEA" w14:textId="70850AB1" w:rsidR="0037589B" w:rsidRDefault="0037589B" w:rsidP="006E1320"/>
    <w:p w14:paraId="24AB2C01" w14:textId="0137B113" w:rsidR="0037589B" w:rsidRDefault="0037589B" w:rsidP="006E1320"/>
    <w:p w14:paraId="2B8D8CD0" w14:textId="68B464FD" w:rsidR="0037589B" w:rsidRDefault="0037589B" w:rsidP="006E1320"/>
    <w:p w14:paraId="5C87661D" w14:textId="6B8E1B10" w:rsidR="0037589B" w:rsidRDefault="0037589B" w:rsidP="006E1320"/>
    <w:p w14:paraId="675369DE" w14:textId="77777777" w:rsidR="0037589B" w:rsidRDefault="0037589B" w:rsidP="006E1320"/>
    <w:p w14:paraId="3EBE9A91" w14:textId="60C509E1" w:rsidR="0037589B" w:rsidRDefault="0037589B" w:rsidP="006E1320"/>
    <w:p w14:paraId="628A1CD3" w14:textId="77777777" w:rsidR="0037589B" w:rsidRDefault="0037589B" w:rsidP="006E1320"/>
    <w:p w14:paraId="5879C755" w14:textId="77777777" w:rsidR="0037589B" w:rsidRDefault="0037589B" w:rsidP="006E1320"/>
    <w:p w14:paraId="0900AB9D" w14:textId="77777777" w:rsidR="0037589B" w:rsidRDefault="0037589B" w:rsidP="006E1320"/>
    <w:p w14:paraId="58D5CBEA" w14:textId="77777777" w:rsidR="0037589B" w:rsidRDefault="0037589B" w:rsidP="006E1320"/>
    <w:p w14:paraId="4C6B743B" w14:textId="77777777" w:rsidR="0037589B" w:rsidRDefault="0037589B" w:rsidP="006E1320"/>
    <w:p w14:paraId="3A25D02D" w14:textId="77777777" w:rsidR="0037589B" w:rsidRDefault="0037589B" w:rsidP="006E1320"/>
    <w:p w14:paraId="58D17D1A" w14:textId="77777777" w:rsidR="0037589B" w:rsidRDefault="0037589B" w:rsidP="006E1320"/>
    <w:p w14:paraId="67B07A4D" w14:textId="77777777" w:rsidR="0037589B" w:rsidRDefault="0037589B" w:rsidP="006E1320"/>
    <w:p w14:paraId="0A3C766F" w14:textId="77777777" w:rsidR="0037589B" w:rsidRDefault="0037589B" w:rsidP="006E1320"/>
    <w:p w14:paraId="6089E744" w14:textId="77777777" w:rsidR="0037589B" w:rsidRDefault="0037589B" w:rsidP="006E1320"/>
    <w:p w14:paraId="74DC199A" w14:textId="77777777" w:rsidR="0037589B" w:rsidRDefault="0037589B" w:rsidP="006E1320"/>
    <w:p w14:paraId="623828FD" w14:textId="77777777" w:rsidR="0037589B" w:rsidRDefault="0037589B" w:rsidP="006E1320"/>
    <w:p w14:paraId="2290881F" w14:textId="77777777" w:rsidR="0037589B" w:rsidRDefault="0037589B" w:rsidP="006E1320"/>
    <w:p w14:paraId="47D3501A" w14:textId="1445A069" w:rsidR="006E1320" w:rsidRDefault="006E1320" w:rsidP="006E1320">
      <w:pPr>
        <w:pStyle w:val="berschrift2"/>
      </w:pPr>
      <w:bookmarkStart w:id="12" w:name="_Toc170569215"/>
      <w:r>
        <w:lastRenderedPageBreak/>
        <w:t>Terminplan</w:t>
      </w:r>
      <w:bookmarkEnd w:id="12"/>
    </w:p>
    <w:tbl>
      <w:tblPr>
        <w:tblStyle w:val="Tabellenraster"/>
        <w:tblW w:w="0" w:type="auto"/>
        <w:tblLook w:val="04A0" w:firstRow="1" w:lastRow="0" w:firstColumn="1" w:lastColumn="0" w:noHBand="0" w:noVBand="1"/>
      </w:tblPr>
      <w:tblGrid>
        <w:gridCol w:w="3208"/>
        <w:gridCol w:w="3210"/>
        <w:gridCol w:w="3210"/>
      </w:tblGrid>
      <w:tr w:rsidR="005C286F" w14:paraId="73349FEB" w14:textId="77777777" w:rsidTr="00EC0182">
        <w:tc>
          <w:tcPr>
            <w:tcW w:w="3208" w:type="dxa"/>
          </w:tcPr>
          <w:p w14:paraId="660D1BF7" w14:textId="129F29CA" w:rsidR="006E1320" w:rsidRDefault="006E1320" w:rsidP="006E1320">
            <w:r>
              <w:t>Aktivität</w:t>
            </w:r>
          </w:p>
        </w:tc>
        <w:tc>
          <w:tcPr>
            <w:tcW w:w="3210" w:type="dxa"/>
          </w:tcPr>
          <w:p w14:paraId="1FF6BE1B" w14:textId="50BD3A05" w:rsidR="006E1320" w:rsidRDefault="006E1320" w:rsidP="006E1320">
            <w:r>
              <w:t>Zeit in Stunden</w:t>
            </w:r>
          </w:p>
        </w:tc>
        <w:tc>
          <w:tcPr>
            <w:tcW w:w="3210" w:type="dxa"/>
          </w:tcPr>
          <w:p w14:paraId="57E7D073" w14:textId="02BA2634" w:rsidR="006E1320" w:rsidRDefault="006E1320" w:rsidP="006E1320">
            <w:r>
              <w:t>Beschreibung</w:t>
            </w:r>
          </w:p>
        </w:tc>
      </w:tr>
      <w:tr w:rsidR="005C286F" w14:paraId="13B5504E" w14:textId="77777777" w:rsidTr="00EC0182">
        <w:tc>
          <w:tcPr>
            <w:tcW w:w="3208" w:type="dxa"/>
          </w:tcPr>
          <w:p w14:paraId="3BF56E9C" w14:textId="46D599BB" w:rsidR="0037589B" w:rsidRDefault="0037589B" w:rsidP="006E1320">
            <w:r>
              <w:t>Projektkriterien identifizieren.</w:t>
            </w:r>
          </w:p>
        </w:tc>
        <w:tc>
          <w:tcPr>
            <w:tcW w:w="3210" w:type="dxa"/>
          </w:tcPr>
          <w:p w14:paraId="51A12319" w14:textId="0B778569" w:rsidR="0037589B" w:rsidRDefault="0037589B" w:rsidP="006E1320">
            <w:r>
              <w:t>1</w:t>
            </w:r>
          </w:p>
        </w:tc>
        <w:tc>
          <w:tcPr>
            <w:tcW w:w="3210" w:type="dxa"/>
          </w:tcPr>
          <w:p w14:paraId="2DCC5A6A" w14:textId="5987E1F0" w:rsidR="0037589B" w:rsidRDefault="0037589B" w:rsidP="006E1320">
            <w:r>
              <w:t>Ich habe die Projektanforderungen vom Auftragnehmer entgegengenommen für mehr Verständnis zum Endprodukt.</w:t>
            </w:r>
          </w:p>
        </w:tc>
      </w:tr>
      <w:tr w:rsidR="005C286F" w14:paraId="5D812BA0" w14:textId="77777777" w:rsidTr="00EC0182">
        <w:tc>
          <w:tcPr>
            <w:tcW w:w="3208" w:type="dxa"/>
          </w:tcPr>
          <w:p w14:paraId="3B9B74E8" w14:textId="3441161F" w:rsidR="0037589B" w:rsidRDefault="0037589B" w:rsidP="006E1320">
            <w:r>
              <w:t>Lösungsweg planen</w:t>
            </w:r>
          </w:p>
        </w:tc>
        <w:tc>
          <w:tcPr>
            <w:tcW w:w="3210" w:type="dxa"/>
          </w:tcPr>
          <w:p w14:paraId="55E0CEDB" w14:textId="3FFA75E8" w:rsidR="0037589B" w:rsidRDefault="0037589B" w:rsidP="006E1320">
            <w:r>
              <w:t>1</w:t>
            </w:r>
          </w:p>
        </w:tc>
        <w:tc>
          <w:tcPr>
            <w:tcW w:w="3210" w:type="dxa"/>
          </w:tcPr>
          <w:p w14:paraId="2C6C9AF3" w14:textId="349F665D" w:rsidR="0037589B" w:rsidRDefault="0037589B" w:rsidP="006E1320">
            <w:r>
              <w:t>Ich habe ein Lösungsweg geplant damit ich meine Arbeitsschritte nach Ablauf durchführen kann.</w:t>
            </w:r>
          </w:p>
        </w:tc>
      </w:tr>
      <w:tr w:rsidR="005C286F" w14:paraId="47523735" w14:textId="77777777" w:rsidTr="00EC0182">
        <w:tc>
          <w:tcPr>
            <w:tcW w:w="3208" w:type="dxa"/>
          </w:tcPr>
          <w:p w14:paraId="2E283829" w14:textId="6FA9D17A" w:rsidR="0037589B" w:rsidRDefault="0037589B" w:rsidP="006E1320">
            <w:r>
              <w:t>Vorgehen entscheiden.</w:t>
            </w:r>
          </w:p>
        </w:tc>
        <w:tc>
          <w:tcPr>
            <w:tcW w:w="3210" w:type="dxa"/>
          </w:tcPr>
          <w:p w14:paraId="57FF41AD" w14:textId="60D63452" w:rsidR="0037589B" w:rsidRDefault="0037589B" w:rsidP="006E1320">
            <w:r>
              <w:t>1</w:t>
            </w:r>
          </w:p>
        </w:tc>
        <w:tc>
          <w:tcPr>
            <w:tcW w:w="3210" w:type="dxa"/>
          </w:tcPr>
          <w:p w14:paraId="7687804E" w14:textId="14D32DFC" w:rsidR="0037589B" w:rsidRDefault="0037589B" w:rsidP="006E1320">
            <w:r>
              <w:t xml:space="preserve">Ich habe mich dann für ein endgültiges Vorgehen entschieden welches ich dann so durchgeführt wird. </w:t>
            </w:r>
          </w:p>
        </w:tc>
      </w:tr>
      <w:tr w:rsidR="005C286F" w14:paraId="147EFA6E" w14:textId="77777777" w:rsidTr="00EC0182">
        <w:tc>
          <w:tcPr>
            <w:tcW w:w="3208" w:type="dxa"/>
          </w:tcPr>
          <w:p w14:paraId="44E7F9E6" w14:textId="332D80C7" w:rsidR="006E1320" w:rsidRDefault="004B42D3" w:rsidP="006E1320">
            <w:r>
              <w:t>Mockups erstellen.</w:t>
            </w:r>
          </w:p>
        </w:tc>
        <w:tc>
          <w:tcPr>
            <w:tcW w:w="3210" w:type="dxa"/>
          </w:tcPr>
          <w:p w14:paraId="126ACC64" w14:textId="73B21B1F" w:rsidR="006E1320" w:rsidRDefault="004B42D3" w:rsidP="006E1320">
            <w:r>
              <w:t>2</w:t>
            </w:r>
          </w:p>
        </w:tc>
        <w:tc>
          <w:tcPr>
            <w:tcW w:w="3210" w:type="dxa"/>
          </w:tcPr>
          <w:p w14:paraId="262FD805" w14:textId="18A6E042" w:rsidR="006E1320" w:rsidRDefault="00D23796" w:rsidP="006E1320">
            <w:r>
              <w:t>Ich habe für die App Mockups entworfen, um die wichtigsten Funktionen und das Design der App zu visualisieren. Diese Mockups halfen mir, ein benutzerfreundliches und ansprechendes Design zu entwickeln und frühzeitig Feedback einzuholen. So konnte ich sicherstellen, dass die finale App sowohl funktional als auch ästhetisch überzeugt.</w:t>
            </w:r>
          </w:p>
        </w:tc>
      </w:tr>
      <w:tr w:rsidR="005C286F" w14:paraId="3E678477" w14:textId="77777777" w:rsidTr="00EC0182">
        <w:tc>
          <w:tcPr>
            <w:tcW w:w="3208" w:type="dxa"/>
          </w:tcPr>
          <w:p w14:paraId="665A13CB" w14:textId="309262E6" w:rsidR="006E1320" w:rsidRDefault="00D23796" w:rsidP="006E1320">
            <w:r>
              <w:t>App entwickeln.</w:t>
            </w:r>
          </w:p>
        </w:tc>
        <w:tc>
          <w:tcPr>
            <w:tcW w:w="3210" w:type="dxa"/>
          </w:tcPr>
          <w:p w14:paraId="28B637AD" w14:textId="53B83D94" w:rsidR="006E1320" w:rsidRDefault="00D23796" w:rsidP="006E1320">
            <w:r>
              <w:t>15</w:t>
            </w:r>
          </w:p>
        </w:tc>
        <w:tc>
          <w:tcPr>
            <w:tcW w:w="3210" w:type="dxa"/>
          </w:tcPr>
          <w:p w14:paraId="0597F935" w14:textId="77777777" w:rsidR="00D23796" w:rsidRPr="00D23796" w:rsidRDefault="00D23796" w:rsidP="00D23796">
            <w:r w:rsidRPr="00D23796">
              <w:t xml:space="preserve">Ich habe angefangen, die </w:t>
            </w:r>
            <w:proofErr w:type="spellStart"/>
            <w:r w:rsidRPr="00D23796">
              <w:t>Spaarapp</w:t>
            </w:r>
            <w:proofErr w:type="spellEnd"/>
            <w:r w:rsidRPr="00D23796">
              <w:t xml:space="preserve"> zu entwickeln.</w:t>
            </w:r>
          </w:p>
          <w:p w14:paraId="7182B505" w14:textId="77777777" w:rsidR="006E1320" w:rsidRDefault="006E1320" w:rsidP="006E1320"/>
        </w:tc>
      </w:tr>
      <w:tr w:rsidR="005C286F" w14:paraId="0710AA09" w14:textId="77777777" w:rsidTr="00EC0182">
        <w:tc>
          <w:tcPr>
            <w:tcW w:w="3208" w:type="dxa"/>
          </w:tcPr>
          <w:p w14:paraId="2451A89E" w14:textId="52375A5C" w:rsidR="006E1320" w:rsidRDefault="00D23796" w:rsidP="006E1320">
            <w:r>
              <w:t>Dokumentation schreiben.</w:t>
            </w:r>
          </w:p>
        </w:tc>
        <w:tc>
          <w:tcPr>
            <w:tcW w:w="3210" w:type="dxa"/>
          </w:tcPr>
          <w:p w14:paraId="6BBE71A3" w14:textId="38C0A438" w:rsidR="006E1320" w:rsidRDefault="00EC0182" w:rsidP="006E1320">
            <w:r>
              <w:t>5</w:t>
            </w:r>
          </w:p>
        </w:tc>
        <w:tc>
          <w:tcPr>
            <w:tcW w:w="3210" w:type="dxa"/>
          </w:tcPr>
          <w:p w14:paraId="041A7BEB" w14:textId="5E2AD4C3" w:rsidR="006E1320" w:rsidRDefault="00BE0CBE" w:rsidP="006E1320">
            <w:r>
              <w:t>Ich habe angefangen, meine Arbeitsschritte zu dokumentieren.</w:t>
            </w:r>
          </w:p>
        </w:tc>
      </w:tr>
      <w:tr w:rsidR="005C286F" w14:paraId="2A1DEF90" w14:textId="77777777" w:rsidTr="00EC0182">
        <w:tc>
          <w:tcPr>
            <w:tcW w:w="3208" w:type="dxa"/>
          </w:tcPr>
          <w:p w14:paraId="2557CF92" w14:textId="0E1C23E5" w:rsidR="006E1320" w:rsidRDefault="00D64A34" w:rsidP="006E1320">
            <w:r>
              <w:t>Präsentation</w:t>
            </w:r>
            <w:r w:rsidR="00BE0CBE">
              <w:t xml:space="preserve"> erstellen</w:t>
            </w:r>
            <w:r w:rsidR="005C286F">
              <w:t xml:space="preserve"> und Ergebnis auswerten</w:t>
            </w:r>
            <w:r w:rsidR="00BE0CBE">
              <w:t>.</w:t>
            </w:r>
          </w:p>
        </w:tc>
        <w:tc>
          <w:tcPr>
            <w:tcW w:w="3210" w:type="dxa"/>
          </w:tcPr>
          <w:p w14:paraId="34C2E5A3" w14:textId="5C9D0FE4" w:rsidR="006E1320" w:rsidRDefault="00EC0182" w:rsidP="006E1320">
            <w:r>
              <w:t>1</w:t>
            </w:r>
          </w:p>
        </w:tc>
        <w:tc>
          <w:tcPr>
            <w:tcW w:w="3210" w:type="dxa"/>
          </w:tcPr>
          <w:p w14:paraId="33F070A3" w14:textId="5C827350" w:rsidR="006E1320" w:rsidRDefault="00EC0182" w:rsidP="007B7532">
            <w:pPr>
              <w:keepNext/>
            </w:pPr>
            <w:r>
              <w:t>Um das Endergebnis zu präsentieren</w:t>
            </w:r>
            <w:r w:rsidR="005C286F">
              <w:t xml:space="preserve"> und auswerten zu lassen</w:t>
            </w:r>
            <w:r>
              <w:t xml:space="preserve"> musste ich eine </w:t>
            </w:r>
            <w:proofErr w:type="spellStart"/>
            <w:r>
              <w:t>Powerpoint</w:t>
            </w:r>
            <w:proofErr w:type="spellEnd"/>
            <w:r>
              <w:t xml:space="preserve"> Präsentation erstellen.</w:t>
            </w:r>
          </w:p>
        </w:tc>
      </w:tr>
    </w:tbl>
    <w:p w14:paraId="63DF4071" w14:textId="396DE662" w:rsidR="006E1320" w:rsidRDefault="007B7532" w:rsidP="007B7532">
      <w:pPr>
        <w:pStyle w:val="Beschriftung"/>
      </w:pPr>
      <w:bookmarkStart w:id="13" w:name="_Toc170568133"/>
      <w:r>
        <w:t xml:space="preserve">Tabelle </w:t>
      </w:r>
      <w:r>
        <w:fldChar w:fldCharType="begin"/>
      </w:r>
      <w:r>
        <w:instrText xml:space="preserve"> SEQ Tabelle \* ARABIC </w:instrText>
      </w:r>
      <w:r>
        <w:fldChar w:fldCharType="separate"/>
      </w:r>
      <w:r>
        <w:rPr>
          <w:noProof/>
        </w:rPr>
        <w:t>1</w:t>
      </w:r>
      <w:r>
        <w:fldChar w:fldCharType="end"/>
      </w:r>
      <w:r>
        <w:t>: Mein Terminplan.</w:t>
      </w:r>
      <w:bookmarkEnd w:id="13"/>
    </w:p>
    <w:p w14:paraId="11CA82EE" w14:textId="60F36AFC" w:rsidR="006E1320" w:rsidRDefault="006E1320" w:rsidP="006E1320">
      <w:r>
        <w:t>Total:</w:t>
      </w:r>
      <w:r w:rsidR="00EC0182">
        <w:t xml:space="preserve"> </w:t>
      </w:r>
      <w:r w:rsidR="00EC0182" w:rsidRPr="00061B72">
        <w:rPr>
          <w:u w:val="single"/>
        </w:rPr>
        <w:t>2</w:t>
      </w:r>
      <w:r w:rsidR="005C286F">
        <w:rPr>
          <w:u w:val="single"/>
        </w:rPr>
        <w:t>6</w:t>
      </w:r>
      <w:r w:rsidR="00EC0182" w:rsidRPr="00061B72">
        <w:rPr>
          <w:u w:val="single"/>
        </w:rPr>
        <w:t xml:space="preserve"> Std</w:t>
      </w:r>
      <w:r w:rsidR="00EC0182">
        <w:t>.</w:t>
      </w:r>
    </w:p>
    <w:p w14:paraId="2CA23730" w14:textId="1F1FB8E4" w:rsidR="00061B72" w:rsidRDefault="006E1320" w:rsidP="006E1320">
      <w:r>
        <w:t xml:space="preserve"> </w:t>
      </w:r>
    </w:p>
    <w:p w14:paraId="1403524D" w14:textId="77777777" w:rsidR="00061B72" w:rsidRDefault="00061B72" w:rsidP="006E1320"/>
    <w:p w14:paraId="6794F09D" w14:textId="77777777" w:rsidR="00061B72" w:rsidRDefault="00061B72" w:rsidP="006E1320"/>
    <w:p w14:paraId="23C11423" w14:textId="46693A33" w:rsidR="00061B72" w:rsidRDefault="00061B72" w:rsidP="006E1320"/>
    <w:p w14:paraId="3D4C19D1" w14:textId="77777777" w:rsidR="00061B72" w:rsidRDefault="00061B72" w:rsidP="006E1320"/>
    <w:p w14:paraId="7F2E2C79" w14:textId="77777777" w:rsidR="00061B72" w:rsidRDefault="00061B72" w:rsidP="006E1320"/>
    <w:p w14:paraId="5236272B" w14:textId="77777777" w:rsidR="00061B72" w:rsidRPr="006E1320" w:rsidRDefault="00061B72" w:rsidP="006E1320"/>
    <w:p w14:paraId="6199FEE7" w14:textId="77777777" w:rsidR="006767A4" w:rsidRDefault="006767A4" w:rsidP="00A37ECC"/>
    <w:p w14:paraId="23247B20" w14:textId="77777777" w:rsidR="00827814" w:rsidRDefault="00827814" w:rsidP="00A37ECC"/>
    <w:p w14:paraId="599EB4BB" w14:textId="77777777" w:rsidR="00827814" w:rsidRDefault="00827814" w:rsidP="00A37ECC"/>
    <w:p w14:paraId="0B99EC22" w14:textId="77777777" w:rsidR="00827814" w:rsidRDefault="00827814" w:rsidP="00A37ECC"/>
    <w:p w14:paraId="71DF4970" w14:textId="77777777" w:rsidR="00827814" w:rsidRDefault="00827814" w:rsidP="00A37ECC"/>
    <w:p w14:paraId="6C6C52C4" w14:textId="77777777" w:rsidR="00827814" w:rsidRDefault="00827814" w:rsidP="00A37ECC"/>
    <w:p w14:paraId="6FF6FEA0" w14:textId="3B499494" w:rsidR="00010D27" w:rsidRDefault="00010D27" w:rsidP="00806ADF">
      <w:pPr>
        <w:pStyle w:val="berschrift1"/>
        <w:spacing w:before="0" w:after="0"/>
      </w:pPr>
      <w:bookmarkStart w:id="14" w:name="_Toc170569216"/>
      <w:r>
        <w:lastRenderedPageBreak/>
        <w:t>Entscheiden</w:t>
      </w:r>
      <w:bookmarkEnd w:id="14"/>
    </w:p>
    <w:p w14:paraId="63AD4A07" w14:textId="53042020" w:rsidR="00A558BB" w:rsidRDefault="00806ADF" w:rsidP="00A558BB">
      <w:pPr>
        <w:pStyle w:val="berschrift2"/>
        <w:spacing w:before="0" w:after="0"/>
      </w:pPr>
      <w:bookmarkStart w:id="15" w:name="_Toc170569217"/>
      <w:r>
        <w:t xml:space="preserve">Für welches vorgehen entscheiden </w:t>
      </w:r>
      <w:r w:rsidR="00956775">
        <w:t>ich</w:t>
      </w:r>
      <w:r>
        <w:t xml:space="preserve"> </w:t>
      </w:r>
      <w:r w:rsidR="00956775">
        <w:t>mich</w:t>
      </w:r>
      <w:r>
        <w:t>?</w:t>
      </w:r>
      <w:bookmarkEnd w:id="15"/>
    </w:p>
    <w:p w14:paraId="50580389" w14:textId="77777777" w:rsidR="004D3089" w:rsidRDefault="004D3089" w:rsidP="004D3089">
      <w:r>
        <w:t xml:space="preserve">Ich habe mich für ein strukturiertes Vorgehen entschieden, bei dem Skizzen und Arbeitspakete eine zentrale Rolle spielen. Zur Erstellung der Skizzen habe ich </w:t>
      </w:r>
      <w:proofErr w:type="spellStart"/>
      <w:r>
        <w:t>Balsamiq</w:t>
      </w:r>
      <w:proofErr w:type="spellEnd"/>
      <w:r>
        <w:t xml:space="preserve"> Mockups verwendet. Dieses Tool hilft dabei, die Benutzeroberfläche der App visuell darzustellen und sicherzustellen, dass das Design intuitiv und benutzerfreundlich ist.</w:t>
      </w:r>
    </w:p>
    <w:p w14:paraId="5B8C8665" w14:textId="77777777" w:rsidR="004D3089" w:rsidRDefault="004D3089" w:rsidP="004D3089"/>
    <w:p w14:paraId="390CB28C" w14:textId="77777777" w:rsidR="004D3089" w:rsidRDefault="004D3089" w:rsidP="004D3089">
      <w:r>
        <w:t xml:space="preserve">Um die Arbeitspakete effizient zu gestalten und zu verwalten, habe ich das </w:t>
      </w:r>
      <w:proofErr w:type="spellStart"/>
      <w:r>
        <w:t>WBSTool</w:t>
      </w:r>
      <w:proofErr w:type="spellEnd"/>
      <w:r>
        <w:t xml:space="preserve"> (Work Breakdown </w:t>
      </w:r>
      <w:proofErr w:type="spellStart"/>
      <w:r>
        <w:t>Structure</w:t>
      </w:r>
      <w:proofErr w:type="spellEnd"/>
      <w:r>
        <w:t xml:space="preserve"> Tool) genutzt. Dieses Tool ermöglicht es, das Projekt in kleinere, überschaubare Arbeitspakete zu unterteilen, die besser zu handhaben und zu verfolgen sind.</w:t>
      </w:r>
    </w:p>
    <w:p w14:paraId="372A873E" w14:textId="77777777" w:rsidR="004D3089" w:rsidRDefault="004D3089" w:rsidP="004D3089"/>
    <w:p w14:paraId="331F0206" w14:textId="75931BF4" w:rsidR="00827814" w:rsidRDefault="004D3089" w:rsidP="004D3089">
      <w:r>
        <w:t>Durch diese Kombination aus visuellen Mockups und strukturierter Aufgabenverwaltung kann ich sicherstellen, dass das Projekt systematisch und effizient umgesetzt wird.</w:t>
      </w:r>
    </w:p>
    <w:p w14:paraId="2C7B0B3E" w14:textId="77777777" w:rsidR="00827814" w:rsidRDefault="00827814" w:rsidP="00FA5247"/>
    <w:p w14:paraId="31081D30" w14:textId="77777777" w:rsidR="00827814" w:rsidRDefault="00827814" w:rsidP="00FA5247"/>
    <w:p w14:paraId="1529BB15" w14:textId="77777777" w:rsidR="004C6DBF" w:rsidRDefault="004C6DBF" w:rsidP="00FA5247"/>
    <w:p w14:paraId="3EDB02F3" w14:textId="77777777" w:rsidR="004C6DBF" w:rsidRDefault="004C6DBF" w:rsidP="00FA5247"/>
    <w:p w14:paraId="5643C223" w14:textId="77777777" w:rsidR="004C6DBF" w:rsidRDefault="004C6DBF" w:rsidP="00FA5247"/>
    <w:p w14:paraId="1FC9223A" w14:textId="77777777" w:rsidR="004C6DBF" w:rsidRDefault="004C6DBF" w:rsidP="00FA5247"/>
    <w:p w14:paraId="7082957F" w14:textId="77777777" w:rsidR="004C6DBF" w:rsidRDefault="004C6DBF" w:rsidP="00FA5247"/>
    <w:p w14:paraId="1C5196FA" w14:textId="77777777" w:rsidR="004C6DBF" w:rsidRDefault="004C6DBF" w:rsidP="00FA5247"/>
    <w:p w14:paraId="52CFC0F5" w14:textId="77777777" w:rsidR="004C6DBF" w:rsidRDefault="004C6DBF" w:rsidP="00FA5247"/>
    <w:p w14:paraId="00158CF5" w14:textId="77777777" w:rsidR="004C6DBF" w:rsidRDefault="004C6DBF" w:rsidP="00FA5247"/>
    <w:p w14:paraId="40ED1926" w14:textId="77777777" w:rsidR="004C6DBF" w:rsidRDefault="004C6DBF" w:rsidP="00FA5247"/>
    <w:p w14:paraId="5C8F3DB8" w14:textId="77777777" w:rsidR="004C6DBF" w:rsidRDefault="004C6DBF" w:rsidP="00FA5247"/>
    <w:p w14:paraId="68866A6F" w14:textId="77777777" w:rsidR="004C6DBF" w:rsidRDefault="004C6DBF" w:rsidP="00FA5247"/>
    <w:p w14:paraId="3BC542DB" w14:textId="77777777" w:rsidR="004C6DBF" w:rsidRDefault="004C6DBF" w:rsidP="00FA5247"/>
    <w:p w14:paraId="11AFB4B6" w14:textId="77777777" w:rsidR="004C6DBF" w:rsidRDefault="004C6DBF" w:rsidP="00FA5247"/>
    <w:p w14:paraId="4DB3EAAF" w14:textId="77777777" w:rsidR="004C6DBF" w:rsidRDefault="004C6DBF" w:rsidP="00FA5247"/>
    <w:p w14:paraId="32D481C8" w14:textId="77777777" w:rsidR="004C6DBF" w:rsidRDefault="004C6DBF" w:rsidP="00FA5247"/>
    <w:p w14:paraId="5F387515" w14:textId="77777777" w:rsidR="004C6DBF" w:rsidRDefault="004C6DBF" w:rsidP="00FA5247"/>
    <w:p w14:paraId="1173D41B" w14:textId="77777777" w:rsidR="004C6DBF" w:rsidRDefault="004C6DBF" w:rsidP="00FA5247"/>
    <w:p w14:paraId="52E7F791" w14:textId="77777777" w:rsidR="004C6DBF" w:rsidRDefault="004C6DBF" w:rsidP="00FA5247"/>
    <w:p w14:paraId="3B7A88BF" w14:textId="77777777" w:rsidR="004C6DBF" w:rsidRDefault="004C6DBF" w:rsidP="00FA5247"/>
    <w:p w14:paraId="41604F43" w14:textId="77777777" w:rsidR="004C6DBF" w:rsidRDefault="004C6DBF" w:rsidP="00FA5247"/>
    <w:p w14:paraId="377B5967" w14:textId="77777777" w:rsidR="004C6DBF" w:rsidRDefault="004C6DBF" w:rsidP="00FA5247"/>
    <w:p w14:paraId="2CBBB2EE" w14:textId="77777777" w:rsidR="004C6DBF" w:rsidRDefault="004C6DBF" w:rsidP="00FA5247"/>
    <w:p w14:paraId="2B367E65" w14:textId="77777777" w:rsidR="004C6DBF" w:rsidRDefault="004C6DBF" w:rsidP="00FA5247"/>
    <w:p w14:paraId="41A8E4F2" w14:textId="77777777" w:rsidR="004C6DBF" w:rsidRDefault="004C6DBF" w:rsidP="00FA5247"/>
    <w:p w14:paraId="2282F0AA" w14:textId="77777777" w:rsidR="004C6DBF" w:rsidRDefault="004C6DBF" w:rsidP="00FA5247"/>
    <w:p w14:paraId="784A0553" w14:textId="77777777" w:rsidR="004C6DBF" w:rsidRDefault="004C6DBF" w:rsidP="00FA5247"/>
    <w:p w14:paraId="0D4B4BDC" w14:textId="77777777" w:rsidR="004C6DBF" w:rsidRDefault="004C6DBF" w:rsidP="00FA5247"/>
    <w:p w14:paraId="3EE26D99" w14:textId="77777777" w:rsidR="004C6DBF" w:rsidRDefault="004C6DBF" w:rsidP="00FA5247"/>
    <w:p w14:paraId="20912751" w14:textId="77777777" w:rsidR="004C6DBF" w:rsidRDefault="004C6DBF" w:rsidP="00FA5247"/>
    <w:p w14:paraId="7CDD717C" w14:textId="77777777" w:rsidR="004C6DBF" w:rsidRPr="00A558BB" w:rsidRDefault="004C6DBF" w:rsidP="00FA5247"/>
    <w:p w14:paraId="588575EB" w14:textId="02BE12E4" w:rsidR="009B24D7" w:rsidRPr="00CA4929" w:rsidRDefault="009B24D7" w:rsidP="00CA4929"/>
    <w:p w14:paraId="0F9E82C6" w14:textId="2BB29E2C" w:rsidR="00C97007" w:rsidRDefault="00010D27" w:rsidP="00C97007">
      <w:pPr>
        <w:pStyle w:val="berschrift1"/>
        <w:spacing w:before="0" w:after="0"/>
      </w:pPr>
      <w:bookmarkStart w:id="16" w:name="_Toc170569218"/>
      <w:r>
        <w:lastRenderedPageBreak/>
        <w:t>Realisieren</w:t>
      </w:r>
      <w:bookmarkEnd w:id="16"/>
    </w:p>
    <w:p w14:paraId="09AD2C1B" w14:textId="0684F5A0" w:rsidR="00C97007" w:rsidRDefault="00C97007" w:rsidP="00C97007">
      <w:pPr>
        <w:pStyle w:val="berschrift2"/>
      </w:pPr>
      <w:bookmarkStart w:id="17" w:name="_Toc170569219"/>
      <w:r>
        <w:t>Meine Mockups</w:t>
      </w:r>
      <w:bookmarkEnd w:id="17"/>
    </w:p>
    <w:p w14:paraId="109220BA" w14:textId="77777777" w:rsidR="005C47AE" w:rsidRDefault="005C47AE" w:rsidP="005C47AE">
      <w:r>
        <w:t>Bei meinen Mockups habe ich folgendes gemacht:</w:t>
      </w:r>
    </w:p>
    <w:p w14:paraId="50FE3CF0" w14:textId="77777777" w:rsidR="005C47AE" w:rsidRDefault="005C47AE" w:rsidP="005C47AE"/>
    <w:p w14:paraId="447493F6" w14:textId="77777777" w:rsidR="005C47AE" w:rsidRDefault="005C47AE" w:rsidP="005C47AE">
      <w:r>
        <w:t xml:space="preserve">Die Startseite der </w:t>
      </w:r>
      <w:proofErr w:type="spellStart"/>
      <w:r>
        <w:t>SaveUp</w:t>
      </w:r>
      <w:proofErr w:type="spellEnd"/>
      <w:r>
        <w:t xml:space="preserve"> App zeigt eine Übersicht über das gesparte Geld und bietet zwei Optionen:</w:t>
      </w:r>
    </w:p>
    <w:p w14:paraId="475D16DD" w14:textId="77777777" w:rsidR="005C47AE" w:rsidRDefault="005C47AE" w:rsidP="005C47AE"/>
    <w:p w14:paraId="5942F599" w14:textId="77777777" w:rsidR="005C47AE" w:rsidRDefault="005C47AE" w:rsidP="004F6D62">
      <w:pPr>
        <w:pStyle w:val="Listenabsatz"/>
        <w:numPr>
          <w:ilvl w:val="0"/>
          <w:numId w:val="30"/>
        </w:numPr>
      </w:pPr>
      <w:r>
        <w:t>Neuen Artikel hinzufügen</w:t>
      </w:r>
    </w:p>
    <w:p w14:paraId="78D4DC33" w14:textId="77777777" w:rsidR="005C47AE" w:rsidRDefault="005C47AE" w:rsidP="004F6D62">
      <w:pPr>
        <w:pStyle w:val="Listenabsatz"/>
        <w:numPr>
          <w:ilvl w:val="0"/>
          <w:numId w:val="30"/>
        </w:numPr>
      </w:pPr>
      <w:r>
        <w:t>Liste der gesparten Gegenstände ansehen</w:t>
      </w:r>
    </w:p>
    <w:p w14:paraId="6C567F92" w14:textId="77777777" w:rsidR="004F6D62" w:rsidRDefault="004F6D62" w:rsidP="004F6D62">
      <w:pPr>
        <w:pStyle w:val="Listenabsatz"/>
        <w:ind w:left="720" w:firstLine="0"/>
      </w:pPr>
    </w:p>
    <w:p w14:paraId="191086C4" w14:textId="473DF77B" w:rsidR="005C47AE" w:rsidRDefault="005C47AE" w:rsidP="005C47AE">
      <w:r>
        <w:t xml:space="preserve">Klickt man auf </w:t>
      </w:r>
      <w:r w:rsidR="004C6DBF">
        <w:t>«</w:t>
      </w:r>
      <w:r>
        <w:t>Neuen Artikel hinzufügen</w:t>
      </w:r>
      <w:r w:rsidR="004C6DBF">
        <w:t>»</w:t>
      </w:r>
      <w:r>
        <w:t>, gelangt man zu</w:t>
      </w:r>
      <w:r w:rsidR="004F6D62">
        <w:t>m nächsten Mock</w:t>
      </w:r>
      <w:r w:rsidR="004C6DBF">
        <w:t>up</w:t>
      </w:r>
      <w:r>
        <w:t xml:space="preserve">, in dem man die Beschreibung, den Preis eines neuen Artikels eingeben kann. Klickt man auf </w:t>
      </w:r>
      <w:r w:rsidR="004C6DBF">
        <w:t>«</w:t>
      </w:r>
      <w:r>
        <w:t>Liste der gesparten Gegenstände ansehen</w:t>
      </w:r>
      <w:r w:rsidR="004C6DBF">
        <w:t>»</w:t>
      </w:r>
      <w:r>
        <w:t>, sieht man eine Liste aller gespeicherten Artikel.</w:t>
      </w:r>
    </w:p>
    <w:p w14:paraId="2A0ED8F5" w14:textId="77777777" w:rsidR="005C47AE" w:rsidRDefault="005C47AE" w:rsidP="005C47AE"/>
    <w:p w14:paraId="16A5FAFC" w14:textId="77777777" w:rsidR="005C47AE" w:rsidRDefault="005C47AE" w:rsidP="005C47AE">
      <w:r>
        <w:t>Diese Mockups visualisieren den Ablauf und die Benutzerführung der App.</w:t>
      </w:r>
    </w:p>
    <w:p w14:paraId="7237C349" w14:textId="77777777" w:rsidR="000B0552" w:rsidRDefault="000B0552" w:rsidP="00257749"/>
    <w:p w14:paraId="55651F86" w14:textId="27BEB5F6" w:rsidR="000B0552" w:rsidRDefault="004C6DBF" w:rsidP="00257749">
      <w:r>
        <w:rPr>
          <w:noProof/>
        </w:rPr>
        <mc:AlternateContent>
          <mc:Choice Requires="wpg">
            <w:drawing>
              <wp:anchor distT="0" distB="0" distL="114300" distR="114300" simplePos="0" relativeHeight="251658752" behindDoc="0" locked="0" layoutInCell="1" allowOverlap="1" wp14:anchorId="725F479A" wp14:editId="5A5775F5">
                <wp:simplePos x="0" y="0"/>
                <wp:positionH relativeFrom="margin">
                  <wp:align>center</wp:align>
                </wp:positionH>
                <wp:positionV relativeFrom="paragraph">
                  <wp:posOffset>181610</wp:posOffset>
                </wp:positionV>
                <wp:extent cx="5697855" cy="4137025"/>
                <wp:effectExtent l="0" t="0" r="0" b="0"/>
                <wp:wrapSquare wrapText="bothSides"/>
                <wp:docPr id="1517277020" name="Gruppieren 3"/>
                <wp:cNvGraphicFramePr/>
                <a:graphic xmlns:a="http://schemas.openxmlformats.org/drawingml/2006/main">
                  <a:graphicData uri="http://schemas.microsoft.com/office/word/2010/wordprocessingGroup">
                    <wpg:wgp>
                      <wpg:cNvGrpSpPr/>
                      <wpg:grpSpPr>
                        <a:xfrm>
                          <a:off x="0" y="0"/>
                          <a:ext cx="5697855" cy="4137025"/>
                          <a:chOff x="0" y="0"/>
                          <a:chExt cx="5698295" cy="4137025"/>
                        </a:xfrm>
                      </wpg:grpSpPr>
                      <wpg:grpSp>
                        <wpg:cNvPr id="124430572" name="Gruppieren 6"/>
                        <wpg:cNvGrpSpPr/>
                        <wpg:grpSpPr>
                          <a:xfrm>
                            <a:off x="0" y="0"/>
                            <a:ext cx="5698295" cy="3692525"/>
                            <a:chOff x="0" y="0"/>
                            <a:chExt cx="5698295" cy="3692525"/>
                          </a:xfrm>
                        </wpg:grpSpPr>
                        <wpg:grpSp>
                          <wpg:cNvPr id="1179634700" name="Gruppieren 5"/>
                          <wpg:cNvGrpSpPr/>
                          <wpg:grpSpPr>
                            <a:xfrm>
                              <a:off x="0" y="0"/>
                              <a:ext cx="3762961" cy="3692525"/>
                              <a:chOff x="0" y="0"/>
                              <a:chExt cx="3762961" cy="3692525"/>
                            </a:xfrm>
                          </wpg:grpSpPr>
                          <pic:pic xmlns:pic="http://schemas.openxmlformats.org/drawingml/2006/picture">
                            <pic:nvPicPr>
                              <pic:cNvPr id="1921136759" name="Grafik 1" descr="Ein Bild, das Text, Screenshot, Handy, Smartphone enthält.&#10;&#10;Automatisch generierte Beschreibu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35150" cy="3676650"/>
                              </a:xfrm>
                              <a:prstGeom prst="rect">
                                <a:avLst/>
                              </a:prstGeom>
                            </pic:spPr>
                          </pic:pic>
                          <pic:pic xmlns:pic="http://schemas.openxmlformats.org/drawingml/2006/picture">
                            <pic:nvPicPr>
                              <pic:cNvPr id="14286843" name="Grafik 1" descr="Ein Bild, das Screenshot, Rechteck, Design enthält.&#10;&#10;Automatisch generierte Beschreibung"/>
                              <pic:cNvPicPr>
                                <a:picLocks noChangeAspect="1"/>
                              </pic:cNvPicPr>
                            </pic:nvPicPr>
                            <pic:blipFill rotWithShape="1">
                              <a:blip r:embed="rId19">
                                <a:extLst>
                                  <a:ext uri="{28A0092B-C50C-407E-A947-70E740481C1C}">
                                    <a14:useLocalDpi xmlns:a14="http://schemas.microsoft.com/office/drawing/2010/main" val="0"/>
                                  </a:ext>
                                </a:extLst>
                              </a:blip>
                              <a:srcRect l="2231" t="756" r="-1"/>
                              <a:stretch/>
                            </pic:blipFill>
                            <pic:spPr bwMode="auto">
                              <a:xfrm>
                                <a:off x="1913206" y="0"/>
                                <a:ext cx="1849755" cy="369252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886276134" name="Grafik 1" descr="Ein Bild, das Screenshot, Handy, Text, Kommunikationsgerät enthält.&#10;&#10;Automatisch generierte Beschreibu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812345" y="7034"/>
                              <a:ext cx="1885950" cy="3683000"/>
                            </a:xfrm>
                            <a:prstGeom prst="rect">
                              <a:avLst/>
                            </a:prstGeom>
                          </pic:spPr>
                        </pic:pic>
                      </wpg:grpSp>
                      <wps:wsp>
                        <wps:cNvPr id="1367390814" name="Textfeld 1"/>
                        <wps:cNvSpPr txBox="1"/>
                        <wps:spPr>
                          <a:xfrm>
                            <a:off x="0" y="3749675"/>
                            <a:ext cx="5697220" cy="387350"/>
                          </a:xfrm>
                          <a:prstGeom prst="rect">
                            <a:avLst/>
                          </a:prstGeom>
                          <a:solidFill>
                            <a:prstClr val="white"/>
                          </a:solidFill>
                          <a:ln>
                            <a:noFill/>
                          </a:ln>
                        </wps:spPr>
                        <wps:txbx>
                          <w:txbxContent>
                            <w:p w14:paraId="093A9AE3" w14:textId="3F939399" w:rsidR="0096690E" w:rsidRPr="0023499B" w:rsidRDefault="0096690E" w:rsidP="0096690E">
                              <w:pPr>
                                <w:pStyle w:val="Beschriftung"/>
                                <w:jc w:val="center"/>
                                <w:rPr>
                                  <w:b/>
                                  <w:noProof/>
                                  <w:sz w:val="22"/>
                                  <w:szCs w:val="26"/>
                                </w:rPr>
                              </w:pPr>
                              <w:bookmarkStart w:id="18" w:name="_Toc170568100"/>
                              <w:r>
                                <w:t xml:space="preserve">Abbildung </w:t>
                              </w:r>
                              <w:r>
                                <w:fldChar w:fldCharType="begin"/>
                              </w:r>
                              <w:r>
                                <w:instrText xml:space="preserve"> SEQ Abbildung \* ARABIC </w:instrText>
                              </w:r>
                              <w:r>
                                <w:fldChar w:fldCharType="separate"/>
                              </w:r>
                              <w:r w:rsidR="00671A9E">
                                <w:rPr>
                                  <w:noProof/>
                                </w:rPr>
                                <w:t>2</w:t>
                              </w:r>
                              <w:r>
                                <w:fldChar w:fldCharType="end"/>
                              </w:r>
                              <w:r>
                                <w:t>: Meine Mockups.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F479A" id="Gruppieren 3" o:spid="_x0000_s1032" style="position:absolute;margin-left:0;margin-top:14.3pt;width:448.65pt;height:325.75pt;z-index:251658752;mso-position-horizontal:center;mso-position-horizontal-relative:margin" coordsize="56982,4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">
                <v:group id="Gruppieren 6" o:spid="_x0000_s1033" style="position:absolute;width:56982;height:36925" coordsize="56982,3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">
                  <v:group id="Gruppieren 5" o:spid="_x0000_s1034" style="position:absolute;width:37629;height:36925" coordsize="37629,3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">
                    <v:shape id="Grafik 1" o:spid="_x0000_s1035" type="#_x0000_t75" alt="Ein Bild, das Text, Screenshot, Handy, Smartphone enthält.&#10;&#10;Automatisch generierte Beschreibung" style="position:absolute;width:18351;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">
                      <v:imagedata r:id="rId21" o:title="Ein Bild, das Text, Screenshot, Handy, Smartphone enthält"/>
                    </v:shape>
                    <v:shape id="Grafik 1" o:spid="_x0000_s1036" type="#_x0000_t75" alt="Ein Bild, das Screenshot, Rechteck, Design enthält.&#10;&#10;Automatisch generierte Beschreibung" style="position:absolute;left:19132;width:18497;height:36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">
                      <v:imagedata r:id="rId22" o:title="Ein Bild, das Screenshot, Rechteck, Design enthält" croptop="495f" cropleft="1462f" cropright="-1f"/>
                    </v:shape>
                  </v:group>
                  <v:shape id="Grafik 1" o:spid="_x0000_s1037" type="#_x0000_t75" alt="Ein Bild, das Screenshot, Handy, Text, Kommunikationsgerät enthält.&#10;&#10;Automatisch generierte Beschreibung" style="position:absolute;left:38123;top:70;width:18859;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">
                    <v:imagedata r:id="rId23" o:title="Ein Bild, das Screenshot, Handy, Text, Kommunikationsgerät enthält"/>
                  </v:shape>
                </v:group>
                <v:shape id="Textfeld 1" o:spid="_x0000_s1038" type="#_x0000_t202" style="position:absolute;top:37496;width:56972;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" stroked="f">
                  <v:textbox style="mso-fit-shape-to-text:t" inset="0,0,0,0">
                    <w:txbxContent>
                      <w:p w14:paraId="093A9AE3" w14:textId="3F939399" w:rsidR="0096690E" w:rsidRPr="0023499B" w:rsidRDefault="0096690E" w:rsidP="0096690E">
                        <w:pPr>
                          <w:pStyle w:val="Beschriftung"/>
                          <w:jc w:val="center"/>
                          <w:rPr>
                            <w:b/>
                            <w:noProof/>
                            <w:sz w:val="22"/>
                            <w:szCs w:val="26"/>
                          </w:rPr>
                        </w:pPr>
                        <w:bookmarkStart w:id="19" w:name="_Toc170568100"/>
                        <w:r>
                          <w:t xml:space="preserve">Abbildung </w:t>
                        </w:r>
                        <w:r>
                          <w:fldChar w:fldCharType="begin"/>
                        </w:r>
                        <w:r>
                          <w:instrText xml:space="preserve"> SEQ Abbildung \* ARABIC </w:instrText>
                        </w:r>
                        <w:r>
                          <w:fldChar w:fldCharType="separate"/>
                        </w:r>
                        <w:r w:rsidR="00671A9E">
                          <w:rPr>
                            <w:noProof/>
                          </w:rPr>
                          <w:t>2</w:t>
                        </w:r>
                        <w:r>
                          <w:fldChar w:fldCharType="end"/>
                        </w:r>
                        <w:r>
                          <w:t>: Meine Mockups.</w:t>
                        </w:r>
                        <w:bookmarkEnd w:id="19"/>
                      </w:p>
                    </w:txbxContent>
                  </v:textbox>
                </v:shape>
                <w10:wrap type="square" anchorx="margin"/>
              </v:group>
            </w:pict>
          </mc:Fallback>
        </mc:AlternateContent>
      </w:r>
    </w:p>
    <w:p w14:paraId="2F62E51A" w14:textId="6920A969" w:rsidR="000B0552" w:rsidRDefault="000B0552" w:rsidP="00257749"/>
    <w:p w14:paraId="7BFF3790" w14:textId="4AF1EA5C" w:rsidR="000B0552" w:rsidRDefault="000B0552" w:rsidP="00257749"/>
    <w:p w14:paraId="008AD4E0" w14:textId="0F6EC66B" w:rsidR="00E53A72" w:rsidRDefault="00E53A72" w:rsidP="000B0552"/>
    <w:p w14:paraId="248BA6C5" w14:textId="77777777" w:rsidR="004C6DBF" w:rsidRDefault="004C6DBF" w:rsidP="000B0552"/>
    <w:p w14:paraId="670427D2" w14:textId="77777777" w:rsidR="004C6DBF" w:rsidRDefault="004C6DBF" w:rsidP="000B0552"/>
    <w:p w14:paraId="1C117965" w14:textId="77777777" w:rsidR="004C6DBF" w:rsidRDefault="004C6DBF" w:rsidP="000B0552"/>
    <w:p w14:paraId="0223BA9D" w14:textId="5E73FAC5" w:rsidR="00C97007" w:rsidRDefault="00C97007" w:rsidP="00C97007">
      <w:pPr>
        <w:pStyle w:val="berschrift2"/>
      </w:pPr>
      <w:bookmarkStart w:id="20" w:name="_Toc170569220"/>
      <w:r>
        <w:lastRenderedPageBreak/>
        <w:t xml:space="preserve">Meine </w:t>
      </w:r>
      <w:proofErr w:type="spellStart"/>
      <w:r>
        <w:t>SaveUp</w:t>
      </w:r>
      <w:proofErr w:type="spellEnd"/>
      <w:r>
        <w:t xml:space="preserve"> App</w:t>
      </w:r>
      <w:bookmarkEnd w:id="20"/>
    </w:p>
    <w:p w14:paraId="1DF759D0" w14:textId="77777777" w:rsidR="0082323B" w:rsidRDefault="0082323B" w:rsidP="0082323B">
      <w:pPr>
        <w:spacing w:line="240" w:lineRule="auto"/>
      </w:pPr>
      <w:r>
        <w:t>Anhand meiner Mockups habe ich das Endresultat identisch umgesetzt.</w:t>
      </w:r>
    </w:p>
    <w:p w14:paraId="353D2F8B" w14:textId="77777777" w:rsidR="0082323B" w:rsidRDefault="0082323B" w:rsidP="0082323B">
      <w:pPr>
        <w:spacing w:line="240" w:lineRule="auto"/>
      </w:pPr>
    </w:p>
    <w:p w14:paraId="0755BD11" w14:textId="77777777" w:rsidR="0082323B" w:rsidRDefault="0082323B" w:rsidP="0082323B">
      <w:pPr>
        <w:spacing w:line="240" w:lineRule="auto"/>
      </w:pPr>
      <w:r>
        <w:t xml:space="preserve">Die Startseite der </w:t>
      </w:r>
      <w:proofErr w:type="spellStart"/>
      <w:r>
        <w:t>SaveUp</w:t>
      </w:r>
      <w:proofErr w:type="spellEnd"/>
      <w:r>
        <w:t xml:space="preserve"> App zeigt eine Übersicht über das gesparte Geld und bietet zwei Optionen:</w:t>
      </w:r>
    </w:p>
    <w:p w14:paraId="7F42F948" w14:textId="77777777" w:rsidR="0082323B" w:rsidRDefault="0082323B" w:rsidP="0082323B">
      <w:pPr>
        <w:spacing w:line="240" w:lineRule="auto"/>
      </w:pPr>
    </w:p>
    <w:p w14:paraId="476243A1" w14:textId="77777777" w:rsidR="0082323B" w:rsidRDefault="0082323B" w:rsidP="0082323B">
      <w:pPr>
        <w:pStyle w:val="Listenabsatz"/>
        <w:numPr>
          <w:ilvl w:val="0"/>
          <w:numId w:val="31"/>
        </w:numPr>
        <w:spacing w:line="240" w:lineRule="auto"/>
      </w:pPr>
      <w:r>
        <w:t>Neuen Artikel hinzufügen</w:t>
      </w:r>
    </w:p>
    <w:p w14:paraId="1FC956B9" w14:textId="77777777" w:rsidR="0082323B" w:rsidRDefault="0082323B" w:rsidP="0082323B">
      <w:pPr>
        <w:pStyle w:val="Listenabsatz"/>
        <w:numPr>
          <w:ilvl w:val="0"/>
          <w:numId w:val="31"/>
        </w:numPr>
        <w:spacing w:line="240" w:lineRule="auto"/>
      </w:pPr>
      <w:r>
        <w:t>Liste der gesparten Gegenstände ansehen</w:t>
      </w:r>
    </w:p>
    <w:p w14:paraId="47B28461" w14:textId="77777777" w:rsidR="0082323B" w:rsidRDefault="0082323B" w:rsidP="0082323B">
      <w:pPr>
        <w:spacing w:line="240" w:lineRule="auto"/>
      </w:pPr>
    </w:p>
    <w:p w14:paraId="44B96417" w14:textId="77777777" w:rsidR="0082323B" w:rsidRDefault="0082323B" w:rsidP="0082323B">
      <w:r>
        <w:t>Klickt man auf «Neuen Artikel hinzufügen», gelangt man zum nächsten Mockup, in dem man die Beschreibung, den Preis eines neuen Artikels eingeben kann. Klickt man auf «Liste der gesparten Gegenstände ansehen», sieht man eine Liste aller gespeicherten Artikel.</w:t>
      </w:r>
    </w:p>
    <w:p w14:paraId="416A33F4" w14:textId="77777777" w:rsidR="0082323B" w:rsidRDefault="0082323B" w:rsidP="0082323B">
      <w:pPr>
        <w:spacing w:line="240" w:lineRule="auto"/>
      </w:pPr>
    </w:p>
    <w:p w14:paraId="0BB45AC2" w14:textId="225800D8" w:rsidR="00B669A7" w:rsidRDefault="0082323B" w:rsidP="0082323B">
      <w:pPr>
        <w:spacing w:line="240" w:lineRule="auto"/>
      </w:pPr>
      <w:r>
        <w:t>Diese Umsetzung entspricht genau den in den Mockups geplanten Funktionen und dem Design.</w:t>
      </w:r>
    </w:p>
    <w:p w14:paraId="36EA9C6B" w14:textId="0DFE139B" w:rsidR="0077106C" w:rsidRDefault="0077106C" w:rsidP="00D3706C">
      <w:pPr>
        <w:pStyle w:val="Listenabsatz"/>
        <w:spacing w:line="240" w:lineRule="auto"/>
        <w:ind w:left="1440" w:firstLine="0"/>
      </w:pPr>
    </w:p>
    <w:p w14:paraId="76E01EC9" w14:textId="5A7D85BC" w:rsidR="0077106C" w:rsidRDefault="0082323B" w:rsidP="00D3706C">
      <w:pPr>
        <w:pStyle w:val="Listenabsatz"/>
        <w:spacing w:line="240" w:lineRule="auto"/>
        <w:ind w:left="1440" w:firstLine="0"/>
      </w:pPr>
      <w:r>
        <w:rPr>
          <w:noProof/>
        </w:rPr>
        <mc:AlternateContent>
          <mc:Choice Requires="wpg">
            <w:drawing>
              <wp:anchor distT="0" distB="0" distL="114300" distR="114300" simplePos="0" relativeHeight="251663872" behindDoc="0" locked="0" layoutInCell="1" allowOverlap="1" wp14:anchorId="7CAE956C" wp14:editId="1C80720A">
                <wp:simplePos x="0" y="0"/>
                <wp:positionH relativeFrom="margin">
                  <wp:align>center</wp:align>
                </wp:positionH>
                <wp:positionV relativeFrom="paragraph">
                  <wp:posOffset>222885</wp:posOffset>
                </wp:positionV>
                <wp:extent cx="6245225" cy="4843145"/>
                <wp:effectExtent l="0" t="0" r="3175" b="0"/>
                <wp:wrapSquare wrapText="bothSides"/>
                <wp:docPr id="763812345" name="Gruppieren 4"/>
                <wp:cNvGraphicFramePr/>
                <a:graphic xmlns:a="http://schemas.openxmlformats.org/drawingml/2006/main">
                  <a:graphicData uri="http://schemas.microsoft.com/office/word/2010/wordprocessingGroup">
                    <wpg:wgp>
                      <wpg:cNvGrpSpPr/>
                      <wpg:grpSpPr>
                        <a:xfrm>
                          <a:off x="0" y="0"/>
                          <a:ext cx="6245225" cy="4843145"/>
                          <a:chOff x="0" y="0"/>
                          <a:chExt cx="6245225" cy="4843145"/>
                        </a:xfrm>
                      </wpg:grpSpPr>
                      <wpg:grpSp>
                        <wpg:cNvPr id="1385585158" name="Gruppieren 7"/>
                        <wpg:cNvGrpSpPr/>
                        <wpg:grpSpPr>
                          <a:xfrm>
                            <a:off x="0" y="0"/>
                            <a:ext cx="6245225" cy="4396105"/>
                            <a:chOff x="0" y="0"/>
                            <a:chExt cx="6245616" cy="4396105"/>
                          </a:xfrm>
                        </wpg:grpSpPr>
                        <pic:pic xmlns:pic="http://schemas.openxmlformats.org/drawingml/2006/picture">
                          <pic:nvPicPr>
                            <pic:cNvPr id="1531838734" name="Grafik 1" descr="Ein Bild, das Text, Screenshot, Design enthält.&#10;&#10;Automatisch generierte Beschreibu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015490" cy="4396105"/>
                            </a:xfrm>
                            <a:prstGeom prst="rect">
                              <a:avLst/>
                            </a:prstGeom>
                          </pic:spPr>
                        </pic:pic>
                        <pic:pic xmlns:pic="http://schemas.openxmlformats.org/drawingml/2006/picture">
                          <pic:nvPicPr>
                            <pic:cNvPr id="1838981724" name="Grafik 1" descr="Ein Bild, das Screenshot, Text, Multimedia-Software enthält.&#10;&#10;Automatisch generierte Beschreibung"/>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103120" y="0"/>
                              <a:ext cx="2009140" cy="4381500"/>
                            </a:xfrm>
                            <a:prstGeom prst="rect">
                              <a:avLst/>
                            </a:prstGeom>
                          </pic:spPr>
                        </pic:pic>
                        <pic:pic xmlns:pic="http://schemas.openxmlformats.org/drawingml/2006/picture">
                          <pic:nvPicPr>
                            <pic:cNvPr id="1747407513" name="Grafik 1" descr="Ein Bild, das Text, Screenshot, Design enthält.&#10;&#10;Automatisch generierte Beschreibu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171071" y="7034"/>
                              <a:ext cx="2074545" cy="4373880"/>
                            </a:xfrm>
                            <a:prstGeom prst="rect">
                              <a:avLst/>
                            </a:prstGeom>
                          </pic:spPr>
                        </pic:pic>
                      </wpg:grpSp>
                      <wps:wsp>
                        <wps:cNvPr id="414837557" name="Textfeld 1"/>
                        <wps:cNvSpPr txBox="1"/>
                        <wps:spPr>
                          <a:xfrm>
                            <a:off x="0" y="4455795"/>
                            <a:ext cx="6245225" cy="387350"/>
                          </a:xfrm>
                          <a:prstGeom prst="rect">
                            <a:avLst/>
                          </a:prstGeom>
                          <a:solidFill>
                            <a:prstClr val="white"/>
                          </a:solidFill>
                          <a:ln>
                            <a:noFill/>
                          </a:ln>
                        </wps:spPr>
                        <wps:txbx>
                          <w:txbxContent>
                            <w:p w14:paraId="0E15BCF8" w14:textId="0876DE67" w:rsidR="00671A9E" w:rsidRPr="00BD09E0" w:rsidRDefault="00671A9E" w:rsidP="002E1819">
                              <w:pPr>
                                <w:pStyle w:val="Beschriftung"/>
                                <w:jc w:val="center"/>
                                <w:rPr>
                                  <w:noProof/>
                                  <w:sz w:val="20"/>
                                  <w:szCs w:val="20"/>
                                </w:rPr>
                              </w:pPr>
                              <w:bookmarkStart w:id="21" w:name="_Toc170568101"/>
                              <w:r>
                                <w:t xml:space="preserve">Abbildung </w:t>
                              </w:r>
                              <w:r>
                                <w:fldChar w:fldCharType="begin"/>
                              </w:r>
                              <w:r>
                                <w:instrText xml:space="preserve"> SEQ Abbildung \* ARABIC </w:instrText>
                              </w:r>
                              <w:r>
                                <w:fldChar w:fldCharType="separate"/>
                              </w:r>
                              <w:r>
                                <w:rPr>
                                  <w:noProof/>
                                </w:rPr>
                                <w:t>3</w:t>
                              </w:r>
                              <w:r>
                                <w:fldChar w:fldCharType="end"/>
                              </w:r>
                              <w:r>
                                <w:t xml:space="preserve">: Meine </w:t>
                              </w:r>
                              <w:proofErr w:type="spellStart"/>
                              <w:r>
                                <w:t>SaveUp</w:t>
                              </w:r>
                              <w:proofErr w:type="spellEnd"/>
                              <w:r>
                                <w:t xml:space="preserve"> App.</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AE956C" id="_x0000_s1039" style="position:absolute;left:0;text-align:left;margin-left:0;margin-top:17.55pt;width:491.75pt;height:381.35pt;z-index:251663872;mso-position-horizontal:center;mso-position-horizontal-relative:margin" coordsize="62452,48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">
                <v:group id="Gruppieren 7" o:spid="_x0000_s1040" style="position:absolute;width:62452;height:43961" coordsize="62456,4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">
                  <v:shape id="Grafik 1" o:spid="_x0000_s1041" type="#_x0000_t75" alt="Ein Bild, das Text, Screenshot, Design enthält.&#10;&#10;Automatisch generierte Beschreibung" style="position:absolute;width:20154;height:43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">
                    <v:imagedata r:id="rId27" o:title="Ein Bild, das Text, Screenshot, Design enthält"/>
                  </v:shape>
                  <v:shape id="Grafik 1" o:spid="_x0000_s1042" type="#_x0000_t75" alt="Ein Bild, das Screenshot, Text, Multimedia-Software enthält.&#10;&#10;Automatisch generierte Beschreibung" style="position:absolute;left:21031;width:20091;height:43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">
                    <v:imagedata r:id="rId28" o:title="Ein Bild, das Screenshot, Text, Multimedia-Software enthält"/>
                  </v:shape>
                  <v:shape id="Grafik 1" o:spid="_x0000_s1043" type="#_x0000_t75" alt="Ein Bild, das Text, Screenshot, Design enthält.&#10;&#10;Automatisch generierte Beschreibung" style="position:absolute;left:41710;top:70;width:20746;height:43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">
                    <v:imagedata r:id="rId29" o:title="Ein Bild, das Text, Screenshot, Design enthält"/>
                  </v:shape>
                </v:group>
                <v:shape id="Textfeld 1" o:spid="_x0000_s1044" type="#_x0000_t202" style="position:absolute;top:44557;width:62452;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" stroked="f">
                  <v:textbox style="mso-fit-shape-to-text:t" inset="0,0,0,0">
                    <w:txbxContent>
                      <w:p w14:paraId="0E15BCF8" w14:textId="0876DE67" w:rsidR="00671A9E" w:rsidRPr="00BD09E0" w:rsidRDefault="00671A9E" w:rsidP="002E1819">
                        <w:pPr>
                          <w:pStyle w:val="Beschriftung"/>
                          <w:jc w:val="center"/>
                          <w:rPr>
                            <w:noProof/>
                            <w:sz w:val="20"/>
                            <w:szCs w:val="20"/>
                          </w:rPr>
                        </w:pPr>
                        <w:bookmarkStart w:id="22" w:name="_Toc170568101"/>
                        <w:r>
                          <w:t xml:space="preserve">Abbildung </w:t>
                        </w:r>
                        <w:r>
                          <w:fldChar w:fldCharType="begin"/>
                        </w:r>
                        <w:r>
                          <w:instrText xml:space="preserve"> SEQ Abbildung \* ARABIC </w:instrText>
                        </w:r>
                        <w:r>
                          <w:fldChar w:fldCharType="separate"/>
                        </w:r>
                        <w:r>
                          <w:rPr>
                            <w:noProof/>
                          </w:rPr>
                          <w:t>3</w:t>
                        </w:r>
                        <w:r>
                          <w:fldChar w:fldCharType="end"/>
                        </w:r>
                        <w:r>
                          <w:t xml:space="preserve">: Meine </w:t>
                        </w:r>
                        <w:proofErr w:type="spellStart"/>
                        <w:r>
                          <w:t>SaveUp</w:t>
                        </w:r>
                        <w:proofErr w:type="spellEnd"/>
                        <w:r>
                          <w:t xml:space="preserve"> App.</w:t>
                        </w:r>
                        <w:bookmarkEnd w:id="22"/>
                      </w:p>
                    </w:txbxContent>
                  </v:textbox>
                </v:shape>
                <w10:wrap type="square" anchorx="margin"/>
              </v:group>
            </w:pict>
          </mc:Fallback>
        </mc:AlternateContent>
      </w:r>
    </w:p>
    <w:p w14:paraId="250DB86B" w14:textId="172AA80C" w:rsidR="0066661D" w:rsidRDefault="0066661D" w:rsidP="00D3706C">
      <w:pPr>
        <w:pStyle w:val="Listenabsatz"/>
        <w:spacing w:line="240" w:lineRule="auto"/>
        <w:ind w:left="1440" w:firstLine="0"/>
      </w:pPr>
    </w:p>
    <w:p w14:paraId="39CDA378" w14:textId="544E5943" w:rsidR="0066661D" w:rsidRDefault="0066661D" w:rsidP="00D3706C">
      <w:pPr>
        <w:pStyle w:val="Listenabsatz"/>
        <w:spacing w:line="240" w:lineRule="auto"/>
        <w:ind w:left="1440" w:firstLine="0"/>
      </w:pPr>
    </w:p>
    <w:p w14:paraId="28F94534" w14:textId="6AB5910C" w:rsidR="00B669A7" w:rsidRDefault="00B669A7" w:rsidP="00D3706C">
      <w:pPr>
        <w:pStyle w:val="Listenabsatz"/>
        <w:spacing w:line="240" w:lineRule="auto"/>
        <w:ind w:left="1440" w:firstLine="0"/>
      </w:pPr>
    </w:p>
    <w:p w14:paraId="2E051700" w14:textId="0C1EC5B1" w:rsidR="00B669A7" w:rsidRDefault="00B669A7" w:rsidP="00D3706C">
      <w:pPr>
        <w:pStyle w:val="Listenabsatz"/>
        <w:spacing w:line="240" w:lineRule="auto"/>
        <w:ind w:left="1440" w:firstLine="0"/>
      </w:pPr>
    </w:p>
    <w:p w14:paraId="5FA12079" w14:textId="77777777" w:rsidR="00B669A7" w:rsidRDefault="00B669A7" w:rsidP="00D3706C">
      <w:pPr>
        <w:pStyle w:val="Listenabsatz"/>
        <w:spacing w:line="240" w:lineRule="auto"/>
        <w:ind w:left="1440" w:firstLine="0"/>
      </w:pPr>
    </w:p>
    <w:p w14:paraId="79606C50" w14:textId="7437832A" w:rsidR="00B669A7" w:rsidRDefault="00B669A7" w:rsidP="00D3706C">
      <w:pPr>
        <w:pStyle w:val="Listenabsatz"/>
        <w:spacing w:line="240" w:lineRule="auto"/>
        <w:ind w:left="1440" w:firstLine="0"/>
      </w:pPr>
    </w:p>
    <w:p w14:paraId="36F650CC" w14:textId="7904F03D" w:rsidR="00B669A7" w:rsidRDefault="00B669A7" w:rsidP="00D3706C">
      <w:pPr>
        <w:pStyle w:val="Listenabsatz"/>
        <w:spacing w:line="240" w:lineRule="auto"/>
        <w:ind w:left="1440" w:firstLine="0"/>
      </w:pPr>
    </w:p>
    <w:p w14:paraId="1D989315" w14:textId="77777777" w:rsidR="00B669A7" w:rsidRDefault="00B669A7" w:rsidP="00D3706C">
      <w:pPr>
        <w:pStyle w:val="Listenabsatz"/>
        <w:spacing w:line="240" w:lineRule="auto"/>
        <w:ind w:left="1440" w:firstLine="0"/>
      </w:pPr>
    </w:p>
    <w:p w14:paraId="7B5E80FB" w14:textId="77777777" w:rsidR="007F3F24" w:rsidRDefault="007F3F24" w:rsidP="00C97007">
      <w:pPr>
        <w:spacing w:line="240" w:lineRule="auto"/>
      </w:pPr>
    </w:p>
    <w:p w14:paraId="43DD9662" w14:textId="3D9DCA50" w:rsidR="007E33F4" w:rsidRDefault="007E3F89" w:rsidP="007E3F89">
      <w:pPr>
        <w:pStyle w:val="berschrift2"/>
      </w:pPr>
      <w:bookmarkStart w:id="23" w:name="_Toc170569221"/>
      <w:r>
        <w:lastRenderedPageBreak/>
        <w:t>Benutzerkonzept</w:t>
      </w:r>
      <w:bookmarkEnd w:id="23"/>
    </w:p>
    <w:p w14:paraId="331F9B4B" w14:textId="35A213AF" w:rsidR="000F197D" w:rsidRPr="000F197D" w:rsidRDefault="000F197D" w:rsidP="000F197D">
      <w:r>
        <w:t>Mein Benutzerkonzept erklärt:</w:t>
      </w:r>
    </w:p>
    <w:p w14:paraId="3A6189F6" w14:textId="77777777" w:rsidR="00B94EFF" w:rsidRPr="00507010" w:rsidRDefault="00B94EFF" w:rsidP="00B94EFF">
      <w:pPr>
        <w:pStyle w:val="StandardWeb"/>
        <w:numPr>
          <w:ilvl w:val="0"/>
          <w:numId w:val="32"/>
        </w:numPr>
        <w:rPr>
          <w:rFonts w:asciiTheme="minorHAnsi" w:hAnsiTheme="minorHAnsi" w:cstheme="minorHAnsi"/>
        </w:rPr>
      </w:pPr>
      <w:r w:rsidRPr="00507010">
        <w:rPr>
          <w:rStyle w:val="Fett"/>
          <w:rFonts w:asciiTheme="minorHAnsi" w:hAnsiTheme="minorHAnsi" w:cstheme="minorHAnsi"/>
          <w:b w:val="0"/>
          <w:bCs w:val="0"/>
        </w:rPr>
        <w:t>Zielgruppe:</w:t>
      </w:r>
    </w:p>
    <w:p w14:paraId="4AF67D2E"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Fonts w:cstheme="minorHAnsi"/>
        </w:rPr>
        <w:t>Personen, die gezielt für größere private Investitionen, wie Ferien, sparen möchten.</w:t>
      </w:r>
    </w:p>
    <w:p w14:paraId="741D16BF" w14:textId="25972A8D" w:rsidR="00507010" w:rsidRPr="00507010" w:rsidRDefault="00B94EFF" w:rsidP="00507010">
      <w:pPr>
        <w:numPr>
          <w:ilvl w:val="1"/>
          <w:numId w:val="32"/>
        </w:numPr>
        <w:spacing w:before="100" w:beforeAutospacing="1" w:after="100" w:afterAutospacing="1" w:line="240" w:lineRule="auto"/>
        <w:rPr>
          <w:rFonts w:cstheme="minorHAnsi"/>
        </w:rPr>
      </w:pPr>
      <w:r w:rsidRPr="00507010">
        <w:rPr>
          <w:rFonts w:cstheme="minorHAnsi"/>
        </w:rPr>
        <w:t>Nutzer, die bereit sind, auf kleine tägliche Ausgaben zu verzichten und diese Ersparnisse systematisch zu verfolgen.</w:t>
      </w:r>
    </w:p>
    <w:p w14:paraId="792D9410" w14:textId="77777777" w:rsidR="00B94EFF" w:rsidRPr="00507010" w:rsidRDefault="00B94EFF" w:rsidP="00B94EFF">
      <w:pPr>
        <w:pStyle w:val="StandardWeb"/>
        <w:numPr>
          <w:ilvl w:val="0"/>
          <w:numId w:val="32"/>
        </w:numPr>
        <w:rPr>
          <w:rFonts w:asciiTheme="minorHAnsi" w:hAnsiTheme="minorHAnsi" w:cstheme="minorHAnsi"/>
        </w:rPr>
      </w:pPr>
      <w:r w:rsidRPr="00507010">
        <w:rPr>
          <w:rStyle w:val="Fett"/>
          <w:rFonts w:asciiTheme="minorHAnsi" w:hAnsiTheme="minorHAnsi" w:cstheme="minorHAnsi"/>
          <w:b w:val="0"/>
          <w:bCs w:val="0"/>
        </w:rPr>
        <w:t>Hauptfunktionen:</w:t>
      </w:r>
    </w:p>
    <w:p w14:paraId="6496236B"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Startseite:</w:t>
      </w:r>
      <w:r w:rsidRPr="00507010">
        <w:rPr>
          <w:rFonts w:cstheme="minorHAnsi"/>
        </w:rPr>
        <w:t xml:space="preserve"> Übersicht über das gesparte Geld.</w:t>
      </w:r>
    </w:p>
    <w:p w14:paraId="6ED9B894"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Neuen Artikel hinzufügen:</w:t>
      </w:r>
      <w:r w:rsidRPr="00507010">
        <w:rPr>
          <w:rFonts w:cstheme="minorHAnsi"/>
        </w:rPr>
        <w:t xml:space="preserve"> Einfache Möglichkeit, kleine Ersparnisse durch Verzicht auf bestimmte Ausgaben (wie Kaffee oder Süßigkeiten) zu erfassen.</w:t>
      </w:r>
    </w:p>
    <w:p w14:paraId="35357880" w14:textId="7754D31B" w:rsidR="00507010" w:rsidRPr="00B35FA3" w:rsidRDefault="00B94EFF" w:rsidP="00B35FA3">
      <w:pPr>
        <w:numPr>
          <w:ilvl w:val="1"/>
          <w:numId w:val="32"/>
        </w:numPr>
        <w:spacing w:before="100" w:beforeAutospacing="1" w:after="100" w:afterAutospacing="1" w:line="240" w:lineRule="auto"/>
        <w:rPr>
          <w:rFonts w:cstheme="minorHAnsi"/>
        </w:rPr>
      </w:pPr>
      <w:r w:rsidRPr="00507010">
        <w:rPr>
          <w:rStyle w:val="Fett"/>
          <w:rFonts w:cstheme="minorHAnsi"/>
          <w:b w:val="0"/>
          <w:bCs w:val="0"/>
        </w:rPr>
        <w:t>Liste der gesparten Gegenstände:</w:t>
      </w:r>
      <w:r w:rsidRPr="00507010">
        <w:rPr>
          <w:rFonts w:cstheme="minorHAnsi"/>
        </w:rPr>
        <w:t xml:space="preserve"> Eine detaillierte Ansicht aller eingesparten Beträge, die der Benutzer bisher erfasst hat.</w:t>
      </w:r>
    </w:p>
    <w:p w14:paraId="3B4605E0" w14:textId="77777777" w:rsidR="00B94EFF" w:rsidRPr="00507010" w:rsidRDefault="00B94EFF" w:rsidP="00B94EFF">
      <w:pPr>
        <w:pStyle w:val="StandardWeb"/>
        <w:numPr>
          <w:ilvl w:val="0"/>
          <w:numId w:val="32"/>
        </w:numPr>
        <w:rPr>
          <w:rFonts w:asciiTheme="minorHAnsi" w:hAnsiTheme="minorHAnsi" w:cstheme="minorHAnsi"/>
        </w:rPr>
      </w:pPr>
      <w:r w:rsidRPr="00507010">
        <w:rPr>
          <w:rStyle w:val="Fett"/>
          <w:rFonts w:asciiTheme="minorHAnsi" w:hAnsiTheme="minorHAnsi" w:cstheme="minorHAnsi"/>
          <w:b w:val="0"/>
          <w:bCs w:val="0"/>
        </w:rPr>
        <w:t>Benutzeroberfläche:</w:t>
      </w:r>
    </w:p>
    <w:p w14:paraId="085C3F71"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Intuitiv und benutzerfreundlich:</w:t>
      </w:r>
      <w:r w:rsidRPr="00507010">
        <w:rPr>
          <w:rFonts w:cstheme="minorHAnsi"/>
        </w:rPr>
        <w:t xml:space="preserve"> Die App ist so gestaltet, dass sie einfach zu bedienen ist, auch für Nutzer ohne technische Vorkenntnisse.</w:t>
      </w:r>
    </w:p>
    <w:p w14:paraId="2281AA1B" w14:textId="15E7C392" w:rsidR="00507010" w:rsidRPr="00B35FA3" w:rsidRDefault="00B94EFF" w:rsidP="00B35FA3">
      <w:pPr>
        <w:numPr>
          <w:ilvl w:val="1"/>
          <w:numId w:val="32"/>
        </w:numPr>
        <w:spacing w:before="100" w:beforeAutospacing="1" w:after="100" w:afterAutospacing="1" w:line="240" w:lineRule="auto"/>
        <w:rPr>
          <w:rFonts w:cstheme="minorHAnsi"/>
        </w:rPr>
      </w:pPr>
      <w:r w:rsidRPr="00507010">
        <w:rPr>
          <w:rStyle w:val="Fett"/>
          <w:rFonts w:cstheme="minorHAnsi"/>
          <w:b w:val="0"/>
          <w:bCs w:val="0"/>
        </w:rPr>
        <w:t>Klar strukturiert:</w:t>
      </w:r>
      <w:r w:rsidRPr="00507010">
        <w:rPr>
          <w:rFonts w:cstheme="minorHAnsi"/>
        </w:rPr>
        <w:t xml:space="preserve"> Die Hauptfunktionen sind leicht zugänglich und übersichtlich angeordnet.</w:t>
      </w:r>
    </w:p>
    <w:p w14:paraId="0491385C" w14:textId="77777777" w:rsidR="00B94EFF" w:rsidRPr="00507010" w:rsidRDefault="00B94EFF" w:rsidP="00B94EFF">
      <w:pPr>
        <w:pStyle w:val="StandardWeb"/>
        <w:numPr>
          <w:ilvl w:val="0"/>
          <w:numId w:val="32"/>
        </w:numPr>
        <w:rPr>
          <w:rFonts w:asciiTheme="minorHAnsi" w:hAnsiTheme="minorHAnsi" w:cstheme="minorHAnsi"/>
        </w:rPr>
      </w:pPr>
      <w:r w:rsidRPr="00507010">
        <w:rPr>
          <w:rStyle w:val="Fett"/>
          <w:rFonts w:asciiTheme="minorHAnsi" w:hAnsiTheme="minorHAnsi" w:cstheme="minorHAnsi"/>
          <w:b w:val="0"/>
          <w:bCs w:val="0"/>
        </w:rPr>
        <w:t>Interaktion:</w:t>
      </w:r>
    </w:p>
    <w:p w14:paraId="522BD964"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Einfaches Hinzufügen von Artikeln:</w:t>
      </w:r>
      <w:r w:rsidRPr="00507010">
        <w:rPr>
          <w:rFonts w:cstheme="minorHAnsi"/>
        </w:rPr>
        <w:t xml:space="preserve"> Nutzer können schnell und unkompliziert neue gesparte Beträge hinzufügen, indem sie die Beschreibung, den Preis und das Datum eingeben.</w:t>
      </w:r>
    </w:p>
    <w:p w14:paraId="773FC577"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Übersichtliche Darstellung:</w:t>
      </w:r>
      <w:r w:rsidRPr="00507010">
        <w:rPr>
          <w:rFonts w:cstheme="minorHAnsi"/>
        </w:rPr>
        <w:t xml:space="preserve"> Die gesparten Beträge werden in einer übersichtlichen Liste angezeigt, sodass der Nutzer jederzeit den Überblick behält.</w:t>
      </w:r>
    </w:p>
    <w:p w14:paraId="14B8009E" w14:textId="244DA437" w:rsidR="00507010" w:rsidRPr="00B35FA3" w:rsidRDefault="00B94EFF" w:rsidP="00B35FA3">
      <w:pPr>
        <w:numPr>
          <w:ilvl w:val="1"/>
          <w:numId w:val="32"/>
        </w:numPr>
        <w:spacing w:before="100" w:beforeAutospacing="1" w:after="100" w:afterAutospacing="1" w:line="240" w:lineRule="auto"/>
        <w:rPr>
          <w:rFonts w:cstheme="minorHAnsi"/>
        </w:rPr>
      </w:pPr>
      <w:r w:rsidRPr="00507010">
        <w:rPr>
          <w:rStyle w:val="Fett"/>
          <w:rFonts w:cstheme="minorHAnsi"/>
          <w:b w:val="0"/>
          <w:bCs w:val="0"/>
        </w:rPr>
        <w:t>Bearbeiten und Löschen:</w:t>
      </w:r>
      <w:r w:rsidRPr="00507010">
        <w:rPr>
          <w:rFonts w:cstheme="minorHAnsi"/>
        </w:rPr>
        <w:t xml:space="preserve"> Nutzer können gespeicherte Artikel einfach bearbeiten oder löschen, falls sich die Ersparnisse ändern oder Fehler korrigiert werden müssen.</w:t>
      </w:r>
    </w:p>
    <w:p w14:paraId="36D0E056" w14:textId="77777777" w:rsidR="00B94EFF" w:rsidRPr="00507010" w:rsidRDefault="00B94EFF" w:rsidP="00B94EFF">
      <w:pPr>
        <w:pStyle w:val="StandardWeb"/>
        <w:numPr>
          <w:ilvl w:val="0"/>
          <w:numId w:val="32"/>
        </w:numPr>
        <w:rPr>
          <w:rFonts w:asciiTheme="minorHAnsi" w:hAnsiTheme="minorHAnsi" w:cstheme="minorHAnsi"/>
        </w:rPr>
      </w:pPr>
      <w:r w:rsidRPr="00507010">
        <w:rPr>
          <w:rStyle w:val="Fett"/>
          <w:rFonts w:asciiTheme="minorHAnsi" w:hAnsiTheme="minorHAnsi" w:cstheme="minorHAnsi"/>
          <w:b w:val="0"/>
          <w:bCs w:val="0"/>
        </w:rPr>
        <w:t>Motivation und Tracking:</w:t>
      </w:r>
    </w:p>
    <w:p w14:paraId="063B027C"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Sichtbarer Fortschritt:</w:t>
      </w:r>
      <w:r w:rsidRPr="00507010">
        <w:rPr>
          <w:rFonts w:cstheme="minorHAnsi"/>
        </w:rPr>
        <w:t xml:space="preserve"> Die Startseite zeigt den Gesamtbetrag der Ersparnisse, was die Nutzer motiviert, weiter zu sparen.</w:t>
      </w:r>
    </w:p>
    <w:p w14:paraId="20DB0E37" w14:textId="77777777" w:rsidR="00B94EFF"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Kontinuierliche Aktualisierung:</w:t>
      </w:r>
      <w:r w:rsidRPr="00507010">
        <w:rPr>
          <w:rFonts w:cstheme="minorHAnsi"/>
        </w:rPr>
        <w:t xml:space="preserve"> Die App wird regelmäßig aktualisiert, um den aktuellen Sparstatus anzuzeigen und den Nutzern ein Gefühl der Kontrolle und Erreichbarkeit ihrer Ziele zu geben.</w:t>
      </w:r>
    </w:p>
    <w:p w14:paraId="7B1757CB" w14:textId="77777777" w:rsidR="00507010" w:rsidRPr="00507010" w:rsidRDefault="00507010" w:rsidP="00B35FA3">
      <w:pPr>
        <w:spacing w:line="240" w:lineRule="auto"/>
        <w:ind w:left="1440"/>
        <w:rPr>
          <w:rFonts w:cstheme="minorHAnsi"/>
        </w:rPr>
      </w:pPr>
    </w:p>
    <w:p w14:paraId="0EBD0C2E" w14:textId="77777777" w:rsidR="00B94EFF" w:rsidRPr="00507010" w:rsidRDefault="00B94EFF" w:rsidP="00B94EFF">
      <w:pPr>
        <w:pStyle w:val="StandardWeb"/>
        <w:numPr>
          <w:ilvl w:val="0"/>
          <w:numId w:val="32"/>
        </w:numPr>
        <w:rPr>
          <w:rFonts w:asciiTheme="minorHAnsi" w:hAnsiTheme="minorHAnsi" w:cstheme="minorHAnsi"/>
        </w:rPr>
      </w:pPr>
      <w:r w:rsidRPr="00507010">
        <w:rPr>
          <w:rStyle w:val="Fett"/>
          <w:rFonts w:asciiTheme="minorHAnsi" w:hAnsiTheme="minorHAnsi" w:cstheme="minorHAnsi"/>
          <w:b w:val="0"/>
          <w:bCs w:val="0"/>
        </w:rPr>
        <w:t>Technische Umsetzung:</w:t>
      </w:r>
    </w:p>
    <w:p w14:paraId="0588FD08"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Offline-Funktionalität:</w:t>
      </w:r>
      <w:r w:rsidRPr="00507010">
        <w:rPr>
          <w:rFonts w:cstheme="minorHAnsi"/>
        </w:rPr>
        <w:t xml:space="preserve"> Die App funktioniert auch ohne Internetverbindung, sodass Nutzer ihre Ersparnisse jederzeit und überall erfassen können.</w:t>
      </w:r>
    </w:p>
    <w:p w14:paraId="735FD7D9" w14:textId="77777777" w:rsidR="00B94EFF" w:rsidRPr="00507010" w:rsidRDefault="00B94EFF" w:rsidP="00B94EFF">
      <w:pPr>
        <w:numPr>
          <w:ilvl w:val="1"/>
          <w:numId w:val="32"/>
        </w:numPr>
        <w:spacing w:before="100" w:beforeAutospacing="1" w:after="100" w:afterAutospacing="1" w:line="240" w:lineRule="auto"/>
        <w:rPr>
          <w:rFonts w:cstheme="minorHAnsi"/>
        </w:rPr>
      </w:pPr>
      <w:r w:rsidRPr="00507010">
        <w:rPr>
          <w:rStyle w:val="Fett"/>
          <w:rFonts w:cstheme="minorHAnsi"/>
          <w:b w:val="0"/>
          <w:bCs w:val="0"/>
        </w:rPr>
        <w:t>Datensicherung:</w:t>
      </w:r>
      <w:r w:rsidRPr="00507010">
        <w:rPr>
          <w:rFonts w:cstheme="minorHAnsi"/>
        </w:rPr>
        <w:t xml:space="preserve"> Die Daten werden sicher gespeichert, und es gibt eine einfache Möglichkeit zur Sicherung und Wiederherstellung der Daten.</w:t>
      </w:r>
    </w:p>
    <w:p w14:paraId="3EE885A9" w14:textId="77777777" w:rsidR="00B94EFF" w:rsidRPr="00507010" w:rsidRDefault="00B94EFF" w:rsidP="00B94EFF">
      <w:pPr>
        <w:pStyle w:val="StandardWeb"/>
        <w:rPr>
          <w:rFonts w:asciiTheme="minorHAnsi" w:hAnsiTheme="minorHAnsi" w:cstheme="minorHAnsi"/>
          <w:sz w:val="20"/>
          <w:szCs w:val="20"/>
        </w:rPr>
      </w:pPr>
      <w:r w:rsidRPr="00507010">
        <w:rPr>
          <w:rFonts w:asciiTheme="minorHAnsi" w:hAnsiTheme="minorHAnsi" w:cstheme="minorHAnsi"/>
          <w:sz w:val="20"/>
          <w:szCs w:val="20"/>
        </w:rPr>
        <w:t xml:space="preserve">Dieses Benutzerkonzept stellt sicher, dass die </w:t>
      </w:r>
      <w:proofErr w:type="spellStart"/>
      <w:r w:rsidRPr="00507010">
        <w:rPr>
          <w:rFonts w:asciiTheme="minorHAnsi" w:hAnsiTheme="minorHAnsi" w:cstheme="minorHAnsi"/>
          <w:sz w:val="20"/>
          <w:szCs w:val="20"/>
        </w:rPr>
        <w:t>SaveUp</w:t>
      </w:r>
      <w:proofErr w:type="spellEnd"/>
      <w:r w:rsidRPr="00507010">
        <w:rPr>
          <w:rFonts w:asciiTheme="minorHAnsi" w:hAnsiTheme="minorHAnsi" w:cstheme="minorHAnsi"/>
          <w:sz w:val="20"/>
          <w:szCs w:val="20"/>
        </w:rPr>
        <w:t xml:space="preserve"> App den Nutzern eine praktische und motivierende Möglichkeit bietet, ihre Sparziele zu erreichen, indem sie kleine, alltägliche Ersparnisse systematisch erfassen und verfolgen können.</w:t>
      </w:r>
    </w:p>
    <w:p w14:paraId="1DE11606" w14:textId="0C50CF81" w:rsidR="007E33F4" w:rsidRDefault="007E33F4" w:rsidP="00ED168D"/>
    <w:p w14:paraId="58CD0530" w14:textId="77777777" w:rsidR="007E33F4" w:rsidRDefault="007E33F4" w:rsidP="00ED168D"/>
    <w:p w14:paraId="26C64080" w14:textId="255C12D2" w:rsidR="007E33F4" w:rsidRDefault="007E33F4" w:rsidP="00ED168D"/>
    <w:p w14:paraId="49463997" w14:textId="45479330" w:rsidR="007E33F4" w:rsidRDefault="007E33F4" w:rsidP="00ED168D"/>
    <w:p w14:paraId="7AA966F3" w14:textId="1FA6F54E" w:rsidR="007E3F89" w:rsidRDefault="007E3F89" w:rsidP="00ED168D"/>
    <w:p w14:paraId="055FB1D1" w14:textId="77777777" w:rsidR="00CC6AED" w:rsidRDefault="00CC6AED" w:rsidP="00ED168D"/>
    <w:p w14:paraId="49C9E972" w14:textId="77777777" w:rsidR="00CC6AED" w:rsidRDefault="00CC6AED" w:rsidP="00ED168D"/>
    <w:p w14:paraId="3E566F47" w14:textId="77777777" w:rsidR="00CC6AED" w:rsidRDefault="00CC6AED" w:rsidP="00ED168D"/>
    <w:p w14:paraId="05D3D157" w14:textId="77777777" w:rsidR="007E33F4" w:rsidRDefault="007E33F4" w:rsidP="00ED168D"/>
    <w:p w14:paraId="3B3D3292" w14:textId="741E4E87" w:rsidR="00010D27" w:rsidRDefault="00010D27" w:rsidP="002875F7">
      <w:pPr>
        <w:pStyle w:val="berschrift1"/>
        <w:spacing w:before="0" w:after="0"/>
      </w:pPr>
      <w:bookmarkStart w:id="24" w:name="_Toc170569222"/>
      <w:r>
        <w:lastRenderedPageBreak/>
        <w:t>Kontrollieren</w:t>
      </w:r>
      <w:bookmarkEnd w:id="24"/>
    </w:p>
    <w:p w14:paraId="23BB9E4B" w14:textId="3F97932A" w:rsidR="00010D27" w:rsidRDefault="00E05325" w:rsidP="002875F7">
      <w:pPr>
        <w:pStyle w:val="berschrift2"/>
        <w:spacing w:before="0" w:after="0"/>
      </w:pPr>
      <w:bookmarkStart w:id="25" w:name="_Toc170569223"/>
      <w:r>
        <w:t>Ist der Auftrag fachgerecht und auftragsgerecht</w:t>
      </w:r>
      <w:r w:rsidR="002875F7">
        <w:t xml:space="preserve"> ausgeführt?</w:t>
      </w:r>
      <w:bookmarkEnd w:id="25"/>
    </w:p>
    <w:p w14:paraId="0EBBA532" w14:textId="6508952A" w:rsidR="00014371" w:rsidRDefault="001E58C0" w:rsidP="00014371">
      <w:r>
        <w:t xml:space="preserve">Die Ausführung des Auftrags war sehr in Ordnung. Die fachgerechte und auftragsgerechte Umsetzung </w:t>
      </w:r>
      <w:r w:rsidR="007D333A">
        <w:t>ist</w:t>
      </w:r>
      <w:r>
        <w:t xml:space="preserve"> gut erkennbar. Die erbrachte Arbeit erfüllt die gestellten Anforderungen</w:t>
      </w:r>
      <w:r w:rsidR="007D333A">
        <w:t>.</w:t>
      </w:r>
    </w:p>
    <w:p w14:paraId="20E18BFD" w14:textId="77777777" w:rsidR="007D333A" w:rsidRDefault="007D333A" w:rsidP="00014371"/>
    <w:p w14:paraId="4A58972C" w14:textId="77777777" w:rsidR="00042AD5" w:rsidRPr="00014371" w:rsidRDefault="00042AD5" w:rsidP="00014371"/>
    <w:p w14:paraId="5DFB3486" w14:textId="180FF6DA" w:rsidR="00DC3BE5" w:rsidRDefault="00DC3BE5" w:rsidP="00014371">
      <w:pPr>
        <w:pStyle w:val="berschrift1"/>
        <w:spacing w:before="0" w:after="0"/>
      </w:pPr>
      <w:bookmarkStart w:id="26" w:name="_Toc170569224"/>
      <w:r>
        <w:t>Auswerten</w:t>
      </w:r>
      <w:bookmarkEnd w:id="26"/>
    </w:p>
    <w:p w14:paraId="4CEF5BC1" w14:textId="11F01A29" w:rsidR="001E191F" w:rsidRDefault="001E191F" w:rsidP="00014371">
      <w:pPr>
        <w:pStyle w:val="berschrift2"/>
        <w:spacing w:before="0" w:after="0"/>
      </w:pPr>
      <w:bookmarkStart w:id="27" w:name="_Toc170569225"/>
      <w:r>
        <w:t xml:space="preserve">Wie war es, was muss nächstes </w:t>
      </w:r>
      <w:r w:rsidR="00014371">
        <w:t>Mal besser gemacht werden?</w:t>
      </w:r>
      <w:bookmarkEnd w:id="27"/>
    </w:p>
    <w:p w14:paraId="4B833CB3" w14:textId="23996168"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5128C21F" w14:textId="77777777" w:rsidR="00FA26EC" w:rsidRDefault="00FA26EC" w:rsidP="00290C14"/>
    <w:p w14:paraId="1729C18D" w14:textId="75710E88" w:rsidR="0047656C" w:rsidRDefault="0047656C" w:rsidP="00290C14"/>
    <w:p w14:paraId="3B8AEC20" w14:textId="6739C295" w:rsidR="006E632B" w:rsidRDefault="006E632B" w:rsidP="00042AD5">
      <w:pPr>
        <w:pStyle w:val="berschrift2"/>
        <w:spacing w:before="0" w:after="0"/>
      </w:pPr>
      <w:bookmarkStart w:id="28" w:name="_Toc170569226"/>
      <w:r>
        <w:t>Zeitmanagement</w:t>
      </w:r>
      <w:bookmarkEnd w:id="28"/>
      <w:r>
        <w:t xml:space="preserve"> </w:t>
      </w:r>
    </w:p>
    <w:p w14:paraId="4A4DF6BA" w14:textId="390C48E6" w:rsidR="007608DC" w:rsidRDefault="006E632B" w:rsidP="007608DC">
      <w:pPr>
        <w:pStyle w:val="berschrift3"/>
        <w:spacing w:before="0" w:after="0"/>
      </w:pPr>
      <w:bookmarkStart w:id="29" w:name="_Toc170569227"/>
      <w:r>
        <w:t>SOLL</w:t>
      </w:r>
      <w:bookmarkEnd w:id="29"/>
    </w:p>
    <w:p w14:paraId="70902021" w14:textId="522BB26C" w:rsidR="0047656C" w:rsidRDefault="0044696B" w:rsidP="00042AD5">
      <w:r>
        <w:t xml:space="preserve">Für die Entwicklung und Umsetzung der </w:t>
      </w:r>
      <w:proofErr w:type="spellStart"/>
      <w:r>
        <w:t>SaveUp</w:t>
      </w:r>
      <w:proofErr w:type="spellEnd"/>
      <w:r>
        <w:t xml:space="preserve"> App habe ich einen Aufwand von etwa </w:t>
      </w:r>
      <w:r w:rsidR="00AC1EAB">
        <w:t>28-30</w:t>
      </w:r>
      <w:r>
        <w:t xml:space="preserve"> Stunden eingeplant. Diese Zeit umfasst alle wesentlichen Schritte des Projekts, von der Planung bis zur finalen Implementierung und Tests. </w:t>
      </w:r>
    </w:p>
    <w:p w14:paraId="412C0C1F" w14:textId="42F029C1" w:rsidR="0047656C" w:rsidRDefault="0047656C" w:rsidP="00042AD5"/>
    <w:p w14:paraId="2755BF2B" w14:textId="77777777" w:rsidR="0047656C" w:rsidRPr="00042AD5" w:rsidRDefault="0047656C" w:rsidP="00042AD5"/>
    <w:p w14:paraId="748F20DE" w14:textId="44411FA0" w:rsidR="006E632B" w:rsidRDefault="006E632B" w:rsidP="00042AD5">
      <w:pPr>
        <w:pStyle w:val="berschrift3"/>
        <w:spacing w:before="0" w:after="0"/>
      </w:pPr>
      <w:bookmarkStart w:id="30" w:name="_Toc170569228"/>
      <w:r>
        <w:t>IS</w:t>
      </w:r>
      <w:r w:rsidR="00E67765">
        <w:t>T</w:t>
      </w:r>
      <w:bookmarkEnd w:id="30"/>
    </w:p>
    <w:p w14:paraId="7E265A64" w14:textId="649A776B" w:rsidR="00FB2A6D" w:rsidRPr="00E67765" w:rsidRDefault="00AC1C9F" w:rsidP="00AC1C9F">
      <w:r>
        <w:t xml:space="preserve">Für die Entwicklung der </w:t>
      </w:r>
      <w:proofErr w:type="spellStart"/>
      <w:r>
        <w:t>SaveUp</w:t>
      </w:r>
      <w:proofErr w:type="spellEnd"/>
      <w:r>
        <w:t xml:space="preserve"> App hatte ich ursprünglich </w:t>
      </w:r>
      <w:r>
        <w:t>28-30</w:t>
      </w:r>
      <w:r>
        <w:t xml:space="preserve"> Stunden geplant. Letztendlich konnte ich das Projekt jedoch in nur 26 Stunden</w:t>
      </w:r>
      <w:r>
        <w:t xml:space="preserve"> erfolgreich</w:t>
      </w:r>
      <w:r>
        <w:t xml:space="preserve"> abschlie</w:t>
      </w:r>
      <w:r>
        <w:t>ss</w:t>
      </w:r>
      <w:r>
        <w:t>en.</w:t>
      </w:r>
    </w:p>
    <w:sectPr w:rsidR="00FB2A6D" w:rsidRPr="00E67765" w:rsidSect="00C73F5A">
      <w:headerReference w:type="default" r:id="rId30"/>
      <w:footerReference w:type="default" r:id="rId31"/>
      <w:headerReference w:type="first" r:id="rId32"/>
      <w:footerReference w:type="first" r:id="rId33"/>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57E96" w14:textId="77777777" w:rsidR="00872FB6" w:rsidRDefault="00872FB6" w:rsidP="00E324AA">
      <w:pPr>
        <w:spacing w:line="240" w:lineRule="auto"/>
      </w:pPr>
      <w:r>
        <w:separator/>
      </w:r>
    </w:p>
  </w:endnote>
  <w:endnote w:type="continuationSeparator" w:id="0">
    <w:p w14:paraId="54F4C25C" w14:textId="77777777" w:rsidR="00872FB6" w:rsidRDefault="00872FB6"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C2FAC" w14:textId="2C8DB666"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587BAE">
      <w:rPr>
        <w:noProof/>
      </w:rPr>
      <w:t>Projektdokumentation.docx</w:t>
    </w:r>
    <w:r>
      <w:rPr>
        <w:noProof/>
      </w:rPr>
      <w:fldChar w:fldCharType="end"/>
    </w:r>
  </w:p>
  <w:p w14:paraId="218DB1AD" w14:textId="1447A053"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3B5151">
      <w:t>29.06.2024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r w:rsidR="004E2967">
      <w:fldChar w:fldCharType="begin"/>
    </w:r>
    <w:r w:rsidR="004E2967">
      <w:instrText xml:space="preserve"> NUMPAGES   \* MERGEFORMAT </w:instrText>
    </w:r>
    <w:r w:rsidR="004E2967">
      <w:fldChar w:fldCharType="separate"/>
    </w:r>
    <w:r w:rsidRPr="004B7B58">
      <w:t>4</w:t>
    </w:r>
    <w:r w:rsidR="004E296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09911" w14:textId="77777777" w:rsidR="00872FB6" w:rsidRDefault="00872FB6" w:rsidP="00E324AA">
      <w:pPr>
        <w:spacing w:line="240" w:lineRule="auto"/>
      </w:pPr>
      <w:r>
        <w:separator/>
      </w:r>
    </w:p>
  </w:footnote>
  <w:footnote w:type="continuationSeparator" w:id="0">
    <w:p w14:paraId="12A6F126" w14:textId="77777777" w:rsidR="00872FB6" w:rsidRDefault="00872FB6"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B4093"/>
    <w:multiLevelType w:val="hybridMultilevel"/>
    <w:tmpl w:val="C0E49A5E"/>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3"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4" w15:restartNumberingAfterBreak="0">
    <w:nsid w:val="10DE451B"/>
    <w:multiLevelType w:val="hybridMultilevel"/>
    <w:tmpl w:val="AAE48D8E"/>
    <w:lvl w:ilvl="0" w:tplc="FFFFFFFF">
      <w:start w:val="1"/>
      <w:numFmt w:val="decimal"/>
      <w:lvlText w:val="Schritt %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2462DF0"/>
    <w:multiLevelType w:val="multilevel"/>
    <w:tmpl w:val="757CAFB4"/>
    <w:numStyleLink w:val="List-Bullet"/>
  </w:abstractNum>
  <w:abstractNum w:abstractNumId="16"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7"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8"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9"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611F31"/>
    <w:multiLevelType w:val="multilevel"/>
    <w:tmpl w:val="F1D2884C"/>
    <w:numStyleLink w:val="List-Table"/>
  </w:abstractNum>
  <w:abstractNum w:abstractNumId="21" w15:restartNumberingAfterBreak="0">
    <w:nsid w:val="3D2B55F1"/>
    <w:multiLevelType w:val="hybridMultilevel"/>
    <w:tmpl w:val="7B1C4A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23"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4"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4B466B7"/>
    <w:multiLevelType w:val="hybridMultilevel"/>
    <w:tmpl w:val="F97A5ACE"/>
    <w:lvl w:ilvl="0" w:tplc="4078A5C2">
      <w:start w:val="1"/>
      <w:numFmt w:val="decimal"/>
      <w:lvlText w:val="Schritt %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78495E4A"/>
    <w:multiLevelType w:val="hybridMultilevel"/>
    <w:tmpl w:val="E988A83C"/>
    <w:lvl w:ilvl="0" w:tplc="B29CBFDE">
      <w:start w:val="1"/>
      <w:numFmt w:val="decimal"/>
      <w:lvlText w:val="Arbeitspake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8E82AC0"/>
    <w:multiLevelType w:val="multilevel"/>
    <w:tmpl w:val="82244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F73A40"/>
    <w:multiLevelType w:val="hybridMultilevel"/>
    <w:tmpl w:val="8A486514"/>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F762958"/>
    <w:multiLevelType w:val="hybridMultilevel"/>
    <w:tmpl w:val="851ADE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17"/>
  </w:num>
  <w:num w:numId="7" w16cid:durableId="209658445">
    <w:abstractNumId w:val="13"/>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2"/>
  </w:num>
  <w:num w:numId="14" w16cid:durableId="1720780478">
    <w:abstractNumId w:val="13"/>
  </w:num>
  <w:num w:numId="15" w16cid:durableId="1713267979">
    <w:abstractNumId w:val="18"/>
  </w:num>
  <w:num w:numId="16" w16cid:durableId="147482560">
    <w:abstractNumId w:val="18"/>
  </w:num>
  <w:num w:numId="17" w16cid:durableId="347024589">
    <w:abstractNumId w:val="23"/>
  </w:num>
  <w:num w:numId="18" w16cid:durableId="504591792">
    <w:abstractNumId w:val="16"/>
  </w:num>
  <w:num w:numId="19" w16cid:durableId="405227221">
    <w:abstractNumId w:val="15"/>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0" w16cid:durableId="1796094142">
    <w:abstractNumId w:val="20"/>
  </w:num>
  <w:num w:numId="21" w16cid:durableId="2039503776">
    <w:abstractNumId w:val="24"/>
  </w:num>
  <w:num w:numId="22" w16cid:durableId="1403020635">
    <w:abstractNumId w:val="12"/>
  </w:num>
  <w:num w:numId="23" w16cid:durableId="1362046855">
    <w:abstractNumId w:val="11"/>
  </w:num>
  <w:num w:numId="24" w16cid:durableId="785923847">
    <w:abstractNumId w:val="19"/>
  </w:num>
  <w:num w:numId="25" w16cid:durableId="187530975">
    <w:abstractNumId w:val="25"/>
  </w:num>
  <w:num w:numId="26" w16cid:durableId="2089644381">
    <w:abstractNumId w:val="10"/>
  </w:num>
  <w:num w:numId="27" w16cid:durableId="1846361132">
    <w:abstractNumId w:val="14"/>
  </w:num>
  <w:num w:numId="28" w16cid:durableId="1534419479">
    <w:abstractNumId w:val="28"/>
  </w:num>
  <w:num w:numId="29" w16cid:durableId="396326505">
    <w:abstractNumId w:val="26"/>
  </w:num>
  <w:num w:numId="30" w16cid:durableId="175659093">
    <w:abstractNumId w:val="29"/>
  </w:num>
  <w:num w:numId="31" w16cid:durableId="866018275">
    <w:abstractNumId w:val="21"/>
  </w:num>
  <w:num w:numId="32" w16cid:durableId="703946860">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27CF7"/>
    <w:rsid w:val="00033095"/>
    <w:rsid w:val="00035A21"/>
    <w:rsid w:val="00037B19"/>
    <w:rsid w:val="00042AD5"/>
    <w:rsid w:val="00042F7B"/>
    <w:rsid w:val="00046B63"/>
    <w:rsid w:val="000504DB"/>
    <w:rsid w:val="00061B72"/>
    <w:rsid w:val="00066794"/>
    <w:rsid w:val="00074FF7"/>
    <w:rsid w:val="0008012B"/>
    <w:rsid w:val="0008700C"/>
    <w:rsid w:val="00090218"/>
    <w:rsid w:val="00092179"/>
    <w:rsid w:val="000A1F72"/>
    <w:rsid w:val="000A2A80"/>
    <w:rsid w:val="000A2AF3"/>
    <w:rsid w:val="000A7341"/>
    <w:rsid w:val="000B0552"/>
    <w:rsid w:val="000C28CC"/>
    <w:rsid w:val="000D27FC"/>
    <w:rsid w:val="000D288C"/>
    <w:rsid w:val="000D3AA5"/>
    <w:rsid w:val="000D6DA9"/>
    <w:rsid w:val="000E1F26"/>
    <w:rsid w:val="000E2CDE"/>
    <w:rsid w:val="000E5E21"/>
    <w:rsid w:val="000F197D"/>
    <w:rsid w:val="00104D22"/>
    <w:rsid w:val="001069B1"/>
    <w:rsid w:val="0010735C"/>
    <w:rsid w:val="00113179"/>
    <w:rsid w:val="00121061"/>
    <w:rsid w:val="0013060E"/>
    <w:rsid w:val="00143B39"/>
    <w:rsid w:val="00147E04"/>
    <w:rsid w:val="001509FA"/>
    <w:rsid w:val="001519EC"/>
    <w:rsid w:val="00153088"/>
    <w:rsid w:val="001659EF"/>
    <w:rsid w:val="00174C2F"/>
    <w:rsid w:val="0018551D"/>
    <w:rsid w:val="001A066F"/>
    <w:rsid w:val="001A2C01"/>
    <w:rsid w:val="001A530F"/>
    <w:rsid w:val="001A65FE"/>
    <w:rsid w:val="001B0527"/>
    <w:rsid w:val="001C2912"/>
    <w:rsid w:val="001C2A41"/>
    <w:rsid w:val="001C4DEA"/>
    <w:rsid w:val="001D3FA7"/>
    <w:rsid w:val="001D5D02"/>
    <w:rsid w:val="001D6AC8"/>
    <w:rsid w:val="001E191F"/>
    <w:rsid w:val="001E5237"/>
    <w:rsid w:val="001E5869"/>
    <w:rsid w:val="001E58C0"/>
    <w:rsid w:val="001E789F"/>
    <w:rsid w:val="001F702A"/>
    <w:rsid w:val="00221614"/>
    <w:rsid w:val="00221CF6"/>
    <w:rsid w:val="0022311C"/>
    <w:rsid w:val="00226F5D"/>
    <w:rsid w:val="00240C2B"/>
    <w:rsid w:val="0024692B"/>
    <w:rsid w:val="00247D17"/>
    <w:rsid w:val="00257749"/>
    <w:rsid w:val="002622C0"/>
    <w:rsid w:val="00264674"/>
    <w:rsid w:val="00277FA3"/>
    <w:rsid w:val="0028083F"/>
    <w:rsid w:val="00280DDE"/>
    <w:rsid w:val="00283E2D"/>
    <w:rsid w:val="00284F2D"/>
    <w:rsid w:val="002875F7"/>
    <w:rsid w:val="00290C14"/>
    <w:rsid w:val="00291154"/>
    <w:rsid w:val="00291E6A"/>
    <w:rsid w:val="002975D7"/>
    <w:rsid w:val="00297AE3"/>
    <w:rsid w:val="002A1696"/>
    <w:rsid w:val="002A7890"/>
    <w:rsid w:val="002B7D2A"/>
    <w:rsid w:val="002C0528"/>
    <w:rsid w:val="002D0E53"/>
    <w:rsid w:val="002D13BC"/>
    <w:rsid w:val="002D1591"/>
    <w:rsid w:val="002E1819"/>
    <w:rsid w:val="002E43A5"/>
    <w:rsid w:val="002E691B"/>
    <w:rsid w:val="002F5947"/>
    <w:rsid w:val="002F7B2B"/>
    <w:rsid w:val="00301825"/>
    <w:rsid w:val="00302DE6"/>
    <w:rsid w:val="00306FEA"/>
    <w:rsid w:val="00307DE4"/>
    <w:rsid w:val="003149CE"/>
    <w:rsid w:val="0032075C"/>
    <w:rsid w:val="00320B07"/>
    <w:rsid w:val="00332039"/>
    <w:rsid w:val="003441C9"/>
    <w:rsid w:val="0035391F"/>
    <w:rsid w:val="00357430"/>
    <w:rsid w:val="0036006F"/>
    <w:rsid w:val="00367DC6"/>
    <w:rsid w:val="0037085D"/>
    <w:rsid w:val="0037589B"/>
    <w:rsid w:val="003762FE"/>
    <w:rsid w:val="0038162C"/>
    <w:rsid w:val="00384F3F"/>
    <w:rsid w:val="00393FBE"/>
    <w:rsid w:val="0039419E"/>
    <w:rsid w:val="003A4A0A"/>
    <w:rsid w:val="003B0D2E"/>
    <w:rsid w:val="003B2105"/>
    <w:rsid w:val="003B5151"/>
    <w:rsid w:val="003B70C2"/>
    <w:rsid w:val="003C4F7D"/>
    <w:rsid w:val="003C7DD9"/>
    <w:rsid w:val="003E0B7D"/>
    <w:rsid w:val="003E1989"/>
    <w:rsid w:val="003E2CE0"/>
    <w:rsid w:val="003E444A"/>
    <w:rsid w:val="003F4E2A"/>
    <w:rsid w:val="004043B2"/>
    <w:rsid w:val="004071E7"/>
    <w:rsid w:val="00420EE0"/>
    <w:rsid w:val="00422446"/>
    <w:rsid w:val="00423D17"/>
    <w:rsid w:val="0042412A"/>
    <w:rsid w:val="00431B6B"/>
    <w:rsid w:val="00432A31"/>
    <w:rsid w:val="0043369B"/>
    <w:rsid w:val="0044696B"/>
    <w:rsid w:val="0045094D"/>
    <w:rsid w:val="00455D88"/>
    <w:rsid w:val="004605F3"/>
    <w:rsid w:val="00464021"/>
    <w:rsid w:val="00470BE7"/>
    <w:rsid w:val="0047656C"/>
    <w:rsid w:val="004775F6"/>
    <w:rsid w:val="00477AF6"/>
    <w:rsid w:val="0049526D"/>
    <w:rsid w:val="004972C3"/>
    <w:rsid w:val="004A58E8"/>
    <w:rsid w:val="004A5EB0"/>
    <w:rsid w:val="004A68FF"/>
    <w:rsid w:val="004A7CB0"/>
    <w:rsid w:val="004B13A2"/>
    <w:rsid w:val="004B42D3"/>
    <w:rsid w:val="004B5575"/>
    <w:rsid w:val="004B7B58"/>
    <w:rsid w:val="004C6DBF"/>
    <w:rsid w:val="004D05EC"/>
    <w:rsid w:val="004D1292"/>
    <w:rsid w:val="004D3089"/>
    <w:rsid w:val="004E2967"/>
    <w:rsid w:val="004F15CE"/>
    <w:rsid w:val="004F3F15"/>
    <w:rsid w:val="004F51BE"/>
    <w:rsid w:val="004F6D62"/>
    <w:rsid w:val="00507010"/>
    <w:rsid w:val="00507371"/>
    <w:rsid w:val="00511E41"/>
    <w:rsid w:val="0051747D"/>
    <w:rsid w:val="00522EA6"/>
    <w:rsid w:val="00525013"/>
    <w:rsid w:val="0053660F"/>
    <w:rsid w:val="00537A37"/>
    <w:rsid w:val="005444B4"/>
    <w:rsid w:val="00544738"/>
    <w:rsid w:val="00556B9E"/>
    <w:rsid w:val="00570C3C"/>
    <w:rsid w:val="00571912"/>
    <w:rsid w:val="00583894"/>
    <w:rsid w:val="00587BAE"/>
    <w:rsid w:val="00592358"/>
    <w:rsid w:val="005A4E4D"/>
    <w:rsid w:val="005A6B07"/>
    <w:rsid w:val="005B7A1A"/>
    <w:rsid w:val="005C286F"/>
    <w:rsid w:val="005C42D8"/>
    <w:rsid w:val="005C47AE"/>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511A3"/>
    <w:rsid w:val="006550F7"/>
    <w:rsid w:val="00665116"/>
    <w:rsid w:val="0066661D"/>
    <w:rsid w:val="00671A9E"/>
    <w:rsid w:val="006767A4"/>
    <w:rsid w:val="00681208"/>
    <w:rsid w:val="00683423"/>
    <w:rsid w:val="0068359A"/>
    <w:rsid w:val="00692DBB"/>
    <w:rsid w:val="006A4D60"/>
    <w:rsid w:val="006B008F"/>
    <w:rsid w:val="006B103A"/>
    <w:rsid w:val="006B2006"/>
    <w:rsid w:val="006B202E"/>
    <w:rsid w:val="006B25E8"/>
    <w:rsid w:val="006C11FC"/>
    <w:rsid w:val="006D62E3"/>
    <w:rsid w:val="006D6E08"/>
    <w:rsid w:val="006E1320"/>
    <w:rsid w:val="006E632B"/>
    <w:rsid w:val="006F4D6B"/>
    <w:rsid w:val="00700038"/>
    <w:rsid w:val="00720298"/>
    <w:rsid w:val="00727625"/>
    <w:rsid w:val="00736382"/>
    <w:rsid w:val="00746263"/>
    <w:rsid w:val="0075656A"/>
    <w:rsid w:val="007608DC"/>
    <w:rsid w:val="00764E26"/>
    <w:rsid w:val="0076633F"/>
    <w:rsid w:val="00767C27"/>
    <w:rsid w:val="007707F4"/>
    <w:rsid w:val="0077106C"/>
    <w:rsid w:val="00775369"/>
    <w:rsid w:val="007757F4"/>
    <w:rsid w:val="00775FBE"/>
    <w:rsid w:val="0078051F"/>
    <w:rsid w:val="00785252"/>
    <w:rsid w:val="007A55DB"/>
    <w:rsid w:val="007A5D13"/>
    <w:rsid w:val="007A652A"/>
    <w:rsid w:val="007B7532"/>
    <w:rsid w:val="007D2585"/>
    <w:rsid w:val="007D2AD0"/>
    <w:rsid w:val="007D333A"/>
    <w:rsid w:val="007D3518"/>
    <w:rsid w:val="007D3643"/>
    <w:rsid w:val="007D409A"/>
    <w:rsid w:val="007D6148"/>
    <w:rsid w:val="007E33F4"/>
    <w:rsid w:val="007E3F89"/>
    <w:rsid w:val="007E627C"/>
    <w:rsid w:val="007F03C8"/>
    <w:rsid w:val="007F0C18"/>
    <w:rsid w:val="007F3F24"/>
    <w:rsid w:val="00800982"/>
    <w:rsid w:val="00801AFC"/>
    <w:rsid w:val="00806ADF"/>
    <w:rsid w:val="00816940"/>
    <w:rsid w:val="0081719E"/>
    <w:rsid w:val="00821518"/>
    <w:rsid w:val="0082323B"/>
    <w:rsid w:val="00827814"/>
    <w:rsid w:val="00830B32"/>
    <w:rsid w:val="008343AB"/>
    <w:rsid w:val="008410E7"/>
    <w:rsid w:val="00847D4C"/>
    <w:rsid w:val="0085684C"/>
    <w:rsid w:val="00862073"/>
    <w:rsid w:val="008626D2"/>
    <w:rsid w:val="0086302A"/>
    <w:rsid w:val="00864B44"/>
    <w:rsid w:val="00864F44"/>
    <w:rsid w:val="008710D3"/>
    <w:rsid w:val="00872FB6"/>
    <w:rsid w:val="00883703"/>
    <w:rsid w:val="008914BA"/>
    <w:rsid w:val="00894E73"/>
    <w:rsid w:val="0089710E"/>
    <w:rsid w:val="008A5892"/>
    <w:rsid w:val="008B094A"/>
    <w:rsid w:val="008B1106"/>
    <w:rsid w:val="008B1118"/>
    <w:rsid w:val="008B6CA2"/>
    <w:rsid w:val="008C2712"/>
    <w:rsid w:val="008C4FA7"/>
    <w:rsid w:val="008D1590"/>
    <w:rsid w:val="008D56C5"/>
    <w:rsid w:val="008E05E6"/>
    <w:rsid w:val="008F0E8F"/>
    <w:rsid w:val="0090175A"/>
    <w:rsid w:val="00904D43"/>
    <w:rsid w:val="009109BD"/>
    <w:rsid w:val="00914D47"/>
    <w:rsid w:val="0092308F"/>
    <w:rsid w:val="009323CA"/>
    <w:rsid w:val="00941772"/>
    <w:rsid w:val="009423B0"/>
    <w:rsid w:val="009435A6"/>
    <w:rsid w:val="00956775"/>
    <w:rsid w:val="00965819"/>
    <w:rsid w:val="0096690E"/>
    <w:rsid w:val="00984D08"/>
    <w:rsid w:val="009858C9"/>
    <w:rsid w:val="00986222"/>
    <w:rsid w:val="009869BF"/>
    <w:rsid w:val="00987B0D"/>
    <w:rsid w:val="009920E7"/>
    <w:rsid w:val="009A4CD7"/>
    <w:rsid w:val="009A6E29"/>
    <w:rsid w:val="009B1E57"/>
    <w:rsid w:val="009B24D7"/>
    <w:rsid w:val="009B4B2B"/>
    <w:rsid w:val="009B786F"/>
    <w:rsid w:val="009C1C6E"/>
    <w:rsid w:val="009C1DCC"/>
    <w:rsid w:val="009C5565"/>
    <w:rsid w:val="009D7E06"/>
    <w:rsid w:val="009E2E94"/>
    <w:rsid w:val="009E4E7F"/>
    <w:rsid w:val="009E667B"/>
    <w:rsid w:val="009F3E34"/>
    <w:rsid w:val="00A00073"/>
    <w:rsid w:val="00A0351B"/>
    <w:rsid w:val="00A12905"/>
    <w:rsid w:val="00A26E9D"/>
    <w:rsid w:val="00A27A57"/>
    <w:rsid w:val="00A310D0"/>
    <w:rsid w:val="00A32D8F"/>
    <w:rsid w:val="00A33573"/>
    <w:rsid w:val="00A3424D"/>
    <w:rsid w:val="00A3524C"/>
    <w:rsid w:val="00A37ECC"/>
    <w:rsid w:val="00A413FF"/>
    <w:rsid w:val="00A436D2"/>
    <w:rsid w:val="00A44291"/>
    <w:rsid w:val="00A514BA"/>
    <w:rsid w:val="00A53192"/>
    <w:rsid w:val="00A558BB"/>
    <w:rsid w:val="00A6632A"/>
    <w:rsid w:val="00A717EB"/>
    <w:rsid w:val="00A8343D"/>
    <w:rsid w:val="00AA5926"/>
    <w:rsid w:val="00AA5FB3"/>
    <w:rsid w:val="00AB0A39"/>
    <w:rsid w:val="00AB1753"/>
    <w:rsid w:val="00AC1C9F"/>
    <w:rsid w:val="00AC1EAB"/>
    <w:rsid w:val="00AC3C7F"/>
    <w:rsid w:val="00AD2BAE"/>
    <w:rsid w:val="00AD5E0C"/>
    <w:rsid w:val="00AE1B0D"/>
    <w:rsid w:val="00AE67BF"/>
    <w:rsid w:val="00AF15AF"/>
    <w:rsid w:val="00AF24D4"/>
    <w:rsid w:val="00AF4E71"/>
    <w:rsid w:val="00B01F91"/>
    <w:rsid w:val="00B04C35"/>
    <w:rsid w:val="00B06CD9"/>
    <w:rsid w:val="00B1352A"/>
    <w:rsid w:val="00B27839"/>
    <w:rsid w:val="00B3301B"/>
    <w:rsid w:val="00B336DA"/>
    <w:rsid w:val="00B3574C"/>
    <w:rsid w:val="00B35FA3"/>
    <w:rsid w:val="00B524A9"/>
    <w:rsid w:val="00B5386A"/>
    <w:rsid w:val="00B6391E"/>
    <w:rsid w:val="00B669A7"/>
    <w:rsid w:val="00B75BB0"/>
    <w:rsid w:val="00B77B9D"/>
    <w:rsid w:val="00B83259"/>
    <w:rsid w:val="00B840C5"/>
    <w:rsid w:val="00B84C9E"/>
    <w:rsid w:val="00B85CFD"/>
    <w:rsid w:val="00B94EFF"/>
    <w:rsid w:val="00B953DA"/>
    <w:rsid w:val="00BA2224"/>
    <w:rsid w:val="00BA2882"/>
    <w:rsid w:val="00BB05F0"/>
    <w:rsid w:val="00BB0B57"/>
    <w:rsid w:val="00BB1EA0"/>
    <w:rsid w:val="00BB6FD7"/>
    <w:rsid w:val="00BC1C9D"/>
    <w:rsid w:val="00BE0378"/>
    <w:rsid w:val="00BE0CBE"/>
    <w:rsid w:val="00BE5293"/>
    <w:rsid w:val="00BF1574"/>
    <w:rsid w:val="00BF4262"/>
    <w:rsid w:val="00BF6E38"/>
    <w:rsid w:val="00C01B65"/>
    <w:rsid w:val="00C024F4"/>
    <w:rsid w:val="00C03363"/>
    <w:rsid w:val="00C0498A"/>
    <w:rsid w:val="00C10E7A"/>
    <w:rsid w:val="00C20217"/>
    <w:rsid w:val="00C214F7"/>
    <w:rsid w:val="00C3024E"/>
    <w:rsid w:val="00C340F2"/>
    <w:rsid w:val="00C368D0"/>
    <w:rsid w:val="00C5173C"/>
    <w:rsid w:val="00C5301D"/>
    <w:rsid w:val="00C54105"/>
    <w:rsid w:val="00C55B0F"/>
    <w:rsid w:val="00C57D92"/>
    <w:rsid w:val="00C60960"/>
    <w:rsid w:val="00C616D9"/>
    <w:rsid w:val="00C673CF"/>
    <w:rsid w:val="00C6789F"/>
    <w:rsid w:val="00C72082"/>
    <w:rsid w:val="00C73F5A"/>
    <w:rsid w:val="00C751A5"/>
    <w:rsid w:val="00C75B19"/>
    <w:rsid w:val="00C802E1"/>
    <w:rsid w:val="00C97007"/>
    <w:rsid w:val="00C97825"/>
    <w:rsid w:val="00CA4929"/>
    <w:rsid w:val="00CB14B7"/>
    <w:rsid w:val="00CC59EF"/>
    <w:rsid w:val="00CC6AED"/>
    <w:rsid w:val="00CD6C4B"/>
    <w:rsid w:val="00CD6DF7"/>
    <w:rsid w:val="00CD71BF"/>
    <w:rsid w:val="00CE7DC2"/>
    <w:rsid w:val="00CF2565"/>
    <w:rsid w:val="00D0173A"/>
    <w:rsid w:val="00D07AE8"/>
    <w:rsid w:val="00D2258A"/>
    <w:rsid w:val="00D23796"/>
    <w:rsid w:val="00D30B91"/>
    <w:rsid w:val="00D3706C"/>
    <w:rsid w:val="00D518FB"/>
    <w:rsid w:val="00D54125"/>
    <w:rsid w:val="00D564BF"/>
    <w:rsid w:val="00D61F97"/>
    <w:rsid w:val="00D624E3"/>
    <w:rsid w:val="00D64A34"/>
    <w:rsid w:val="00D67361"/>
    <w:rsid w:val="00D70DB7"/>
    <w:rsid w:val="00D74463"/>
    <w:rsid w:val="00D74744"/>
    <w:rsid w:val="00D80E47"/>
    <w:rsid w:val="00D82E01"/>
    <w:rsid w:val="00D83A5D"/>
    <w:rsid w:val="00D86C1C"/>
    <w:rsid w:val="00D902C4"/>
    <w:rsid w:val="00D91733"/>
    <w:rsid w:val="00DC2010"/>
    <w:rsid w:val="00DC3826"/>
    <w:rsid w:val="00DC3BE5"/>
    <w:rsid w:val="00DC49F0"/>
    <w:rsid w:val="00DC73F3"/>
    <w:rsid w:val="00DD293D"/>
    <w:rsid w:val="00DE6CB4"/>
    <w:rsid w:val="00E05325"/>
    <w:rsid w:val="00E06DC7"/>
    <w:rsid w:val="00E102CA"/>
    <w:rsid w:val="00E23F85"/>
    <w:rsid w:val="00E31137"/>
    <w:rsid w:val="00E324AA"/>
    <w:rsid w:val="00E34BE4"/>
    <w:rsid w:val="00E3593E"/>
    <w:rsid w:val="00E421A7"/>
    <w:rsid w:val="00E42381"/>
    <w:rsid w:val="00E479A3"/>
    <w:rsid w:val="00E53A72"/>
    <w:rsid w:val="00E5441B"/>
    <w:rsid w:val="00E67765"/>
    <w:rsid w:val="00E746A0"/>
    <w:rsid w:val="00E771BE"/>
    <w:rsid w:val="00E82723"/>
    <w:rsid w:val="00E82A38"/>
    <w:rsid w:val="00E86271"/>
    <w:rsid w:val="00E92EEE"/>
    <w:rsid w:val="00E946B2"/>
    <w:rsid w:val="00E959D4"/>
    <w:rsid w:val="00EA02C3"/>
    <w:rsid w:val="00EA43ED"/>
    <w:rsid w:val="00EC0182"/>
    <w:rsid w:val="00EC056F"/>
    <w:rsid w:val="00ED168D"/>
    <w:rsid w:val="00ED745E"/>
    <w:rsid w:val="00EE233B"/>
    <w:rsid w:val="00EF2C6D"/>
    <w:rsid w:val="00EF5A05"/>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22DA"/>
    <w:rsid w:val="00F93797"/>
    <w:rsid w:val="00FA26EC"/>
    <w:rsid w:val="00FA5247"/>
    <w:rsid w:val="00FB12E0"/>
    <w:rsid w:val="00FB2A6D"/>
    <w:rsid w:val="00FB75A9"/>
    <w:rsid w:val="00FC03AA"/>
    <w:rsid w:val="00FC269C"/>
    <w:rsid w:val="00FD08EA"/>
    <w:rsid w:val="00FD09F9"/>
    <w:rsid w:val="00FD1CD5"/>
    <w:rsid w:val="00FD3465"/>
    <w:rsid w:val="00FD75F4"/>
    <w:rsid w:val="00FE4C7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docId w15:val="{113F113E-D611-4793-81CA-3A593CCE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323B"/>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19"/>
      </w:numPr>
      <w:contextualSpacing/>
    </w:pPr>
  </w:style>
  <w:style w:type="paragraph" w:customStyle="1" w:styleId="Aufzhlung2IPSO">
    <w:name w:val="Aufzählung 2: IPSO"/>
    <w:basedOn w:val="Standard"/>
    <w:uiPriority w:val="4"/>
    <w:qFormat/>
    <w:rsid w:val="00642CFC"/>
    <w:pPr>
      <w:numPr>
        <w:ilvl w:val="1"/>
        <w:numId w:val="19"/>
      </w:numPr>
      <w:contextualSpacing/>
    </w:pPr>
  </w:style>
  <w:style w:type="paragraph" w:customStyle="1" w:styleId="Aufzhlung3IPSO">
    <w:name w:val="Aufzählung 3: IPSO"/>
    <w:basedOn w:val="Standard"/>
    <w:uiPriority w:val="4"/>
    <w:semiHidden/>
    <w:rsid w:val="00642CFC"/>
    <w:pPr>
      <w:numPr>
        <w:ilvl w:val="2"/>
        <w:numId w:val="19"/>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0"/>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0"/>
      </w:numPr>
    </w:pPr>
  </w:style>
  <w:style w:type="paragraph" w:customStyle="1" w:styleId="Table-Numbering1IPSO">
    <w:name w:val="Table-Numbering 1: IPSO"/>
    <w:basedOn w:val="Standard"/>
    <w:uiPriority w:val="7"/>
    <w:semiHidden/>
    <w:qFormat/>
    <w:rsid w:val="003C7DD9"/>
    <w:pPr>
      <w:numPr>
        <w:ilvl w:val="2"/>
        <w:numId w:val="20"/>
      </w:numPr>
    </w:pPr>
  </w:style>
  <w:style w:type="paragraph" w:customStyle="1" w:styleId="Table-Numbering2IPSO">
    <w:name w:val="Table-Numbering 2: IPSO"/>
    <w:basedOn w:val="Standard"/>
    <w:uiPriority w:val="7"/>
    <w:semiHidden/>
    <w:rsid w:val="003C7DD9"/>
    <w:pPr>
      <w:numPr>
        <w:ilvl w:val="3"/>
        <w:numId w:val="20"/>
      </w:numPr>
    </w:pPr>
  </w:style>
  <w:style w:type="paragraph" w:customStyle="1" w:styleId="Table-Lettering1IPSO">
    <w:name w:val="Table-Lettering 1: IPSO"/>
    <w:basedOn w:val="Standard"/>
    <w:uiPriority w:val="8"/>
    <w:semiHidden/>
    <w:rsid w:val="003C7DD9"/>
    <w:pPr>
      <w:numPr>
        <w:ilvl w:val="4"/>
        <w:numId w:val="20"/>
      </w:numPr>
    </w:pPr>
  </w:style>
  <w:style w:type="paragraph" w:customStyle="1" w:styleId="Table-Lettering2IPSO">
    <w:name w:val="Table-Lettering 2: IPSO"/>
    <w:basedOn w:val="Standard"/>
    <w:uiPriority w:val="8"/>
    <w:semiHidden/>
    <w:rsid w:val="003C7DD9"/>
    <w:pPr>
      <w:numPr>
        <w:ilvl w:val="5"/>
        <w:numId w:val="20"/>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1"/>
      </w:numPr>
      <w:spacing w:before="120" w:after="120" w:line="300" w:lineRule="auto"/>
      <w:contextualSpacing/>
    </w:pPr>
  </w:style>
  <w:style w:type="numbering" w:customStyle="1" w:styleId="List-Heading-PLA">
    <w:name w:val="List-Heading-PLA"/>
    <w:uiPriority w:val="99"/>
    <w:rsid w:val="00B840C5"/>
    <w:pPr>
      <w:numPr>
        <w:numId w:val="22"/>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 w:type="table" w:styleId="HelleListe-Akzent3">
    <w:name w:val="Light List Accent 3"/>
    <w:basedOn w:val="NormaleTabelle"/>
    <w:uiPriority w:val="61"/>
    <w:rsid w:val="00284F2D"/>
    <w:pPr>
      <w:spacing w:line="240" w:lineRule="auto"/>
    </w:pPr>
    <w:rPr>
      <w:rFonts w:eastAsiaTheme="minorEastAsia"/>
      <w:sz w:val="22"/>
      <w:szCs w:val="22"/>
      <w:lang w:val="de-CH" w:eastAsia="de-CH"/>
    </w:rPr>
    <w:tblPr>
      <w:tblStyleRowBandSize w:val="1"/>
      <w:tblStyleColBandSize w:val="1"/>
      <w:tblBorders>
        <w:top w:val="single" w:sz="8" w:space="0" w:color="494642" w:themeColor="accent3"/>
        <w:left w:val="single" w:sz="8" w:space="0" w:color="494642" w:themeColor="accent3"/>
        <w:bottom w:val="single" w:sz="8" w:space="0" w:color="494642" w:themeColor="accent3"/>
        <w:right w:val="single" w:sz="8" w:space="0" w:color="494642" w:themeColor="accent3"/>
      </w:tblBorders>
    </w:tblPr>
    <w:tblStylePr w:type="firstRow">
      <w:pPr>
        <w:spacing w:before="0" w:after="0" w:line="240" w:lineRule="auto"/>
      </w:pPr>
      <w:rPr>
        <w:b/>
        <w:bCs/>
        <w:color w:val="FFFFFF" w:themeColor="background1"/>
      </w:rPr>
      <w:tblPr/>
      <w:tcPr>
        <w:shd w:val="clear" w:color="auto" w:fill="494642" w:themeFill="accent3"/>
      </w:tcPr>
    </w:tblStylePr>
    <w:tblStylePr w:type="lastRow">
      <w:pPr>
        <w:spacing w:before="0" w:after="0" w:line="240" w:lineRule="auto"/>
      </w:pPr>
      <w:rPr>
        <w:b/>
        <w:bCs/>
      </w:rPr>
      <w:tblPr/>
      <w:tcPr>
        <w:tcBorders>
          <w:top w:val="double" w:sz="6" w:space="0" w:color="494642" w:themeColor="accent3"/>
          <w:left w:val="single" w:sz="8" w:space="0" w:color="494642" w:themeColor="accent3"/>
          <w:bottom w:val="single" w:sz="8" w:space="0" w:color="494642" w:themeColor="accent3"/>
          <w:right w:val="single" w:sz="8" w:space="0" w:color="494642" w:themeColor="accent3"/>
        </w:tcBorders>
      </w:tcPr>
    </w:tblStylePr>
    <w:tblStylePr w:type="firstCol">
      <w:rPr>
        <w:b/>
        <w:bCs/>
      </w:rPr>
    </w:tblStylePr>
    <w:tblStylePr w:type="lastCol">
      <w:rPr>
        <w:b/>
        <w:bCs/>
      </w:rPr>
    </w:tblStylePr>
    <w:tblStylePr w:type="band1Vert">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tblStylePr w:type="band1Horz">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style>
  <w:style w:type="paragraph" w:styleId="StandardWeb">
    <w:name w:val="Normal (Web)"/>
    <w:basedOn w:val="Standard"/>
    <w:uiPriority w:val="99"/>
    <w:semiHidden/>
    <w:unhideWhenUsed/>
    <w:rsid w:val="007E3F8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1550">
      <w:bodyDiv w:val="1"/>
      <w:marLeft w:val="0"/>
      <w:marRight w:val="0"/>
      <w:marTop w:val="0"/>
      <w:marBottom w:val="0"/>
      <w:divBdr>
        <w:top w:val="none" w:sz="0" w:space="0" w:color="auto"/>
        <w:left w:val="none" w:sz="0" w:space="0" w:color="auto"/>
        <w:bottom w:val="none" w:sz="0" w:space="0" w:color="auto"/>
        <w:right w:val="none" w:sz="0" w:space="0" w:color="auto"/>
      </w:divBdr>
    </w:div>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412162721">
      <w:bodyDiv w:val="1"/>
      <w:marLeft w:val="0"/>
      <w:marRight w:val="0"/>
      <w:marTop w:val="0"/>
      <w:marBottom w:val="0"/>
      <w:divBdr>
        <w:top w:val="none" w:sz="0" w:space="0" w:color="auto"/>
        <w:left w:val="none" w:sz="0" w:space="0" w:color="auto"/>
        <w:bottom w:val="none" w:sz="0" w:space="0" w:color="auto"/>
        <w:right w:val="none" w:sz="0" w:space="0" w:color="auto"/>
      </w:divBdr>
    </w:div>
    <w:div w:id="640234487">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995568436">
      <w:bodyDiv w:val="1"/>
      <w:marLeft w:val="0"/>
      <w:marRight w:val="0"/>
      <w:marTop w:val="0"/>
      <w:marBottom w:val="0"/>
      <w:divBdr>
        <w:top w:val="none" w:sz="0" w:space="0" w:color="auto"/>
        <w:left w:val="none" w:sz="0" w:space="0" w:color="auto"/>
        <w:bottom w:val="none" w:sz="0" w:space="0" w:color="auto"/>
        <w:right w:val="none" w:sz="0" w:space="0" w:color="auto"/>
      </w:divBdr>
    </w:div>
    <w:div w:id="1049181190">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66453">
      <w:bodyDiv w:val="1"/>
      <w:marLeft w:val="0"/>
      <w:marRight w:val="0"/>
      <w:marTop w:val="0"/>
      <w:marBottom w:val="0"/>
      <w:divBdr>
        <w:top w:val="none" w:sz="0" w:space="0" w:color="auto"/>
        <w:left w:val="none" w:sz="0" w:space="0" w:color="auto"/>
        <w:bottom w:val="none" w:sz="0" w:space="0" w:color="auto"/>
        <w:right w:val="none" w:sz="0" w:space="0" w:color="auto"/>
      </w:divBdr>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559587111">
      <w:bodyDiv w:val="1"/>
      <w:marLeft w:val="0"/>
      <w:marRight w:val="0"/>
      <w:marTop w:val="0"/>
      <w:marBottom w:val="0"/>
      <w:divBdr>
        <w:top w:val="none" w:sz="0" w:space="0" w:color="auto"/>
        <w:left w:val="none" w:sz="0" w:space="0" w:color="auto"/>
        <w:bottom w:val="none" w:sz="0" w:space="0" w:color="auto"/>
        <w:right w:val="none" w:sz="0" w:space="0" w:color="auto"/>
      </w:divBdr>
    </w:div>
    <w:div w:id="1588921705">
      <w:bodyDiv w:val="1"/>
      <w:marLeft w:val="0"/>
      <w:marRight w:val="0"/>
      <w:marTop w:val="0"/>
      <w:marBottom w:val="0"/>
      <w:divBdr>
        <w:top w:val="none" w:sz="0" w:space="0" w:color="auto"/>
        <w:left w:val="none" w:sz="0" w:space="0" w:color="auto"/>
        <w:bottom w:val="none" w:sz="0" w:space="0" w:color="auto"/>
        <w:right w:val="none" w:sz="0" w:space="0" w:color="auto"/>
      </w:divBdr>
    </w:div>
    <w:div w:id="160341746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000">
      <w:bodyDiv w:val="1"/>
      <w:marLeft w:val="0"/>
      <w:marRight w:val="0"/>
      <w:marTop w:val="0"/>
      <w:marBottom w:val="0"/>
      <w:divBdr>
        <w:top w:val="none" w:sz="0" w:space="0" w:color="auto"/>
        <w:left w:val="none" w:sz="0" w:space="0" w:color="auto"/>
        <w:bottom w:val="none" w:sz="0" w:space="0" w:color="auto"/>
        <w:right w:val="none" w:sz="0" w:space="0" w:color="auto"/>
      </w:divBdr>
    </w:div>
    <w:div w:id="1724599173">
      <w:bodyDiv w:val="1"/>
      <w:marLeft w:val="0"/>
      <w:marRight w:val="0"/>
      <w:marTop w:val="0"/>
      <w:marBottom w:val="0"/>
      <w:divBdr>
        <w:top w:val="none" w:sz="0" w:space="0" w:color="auto"/>
        <w:left w:val="none" w:sz="0" w:space="0" w:color="auto"/>
        <w:bottom w:val="none" w:sz="0" w:space="0" w:color="auto"/>
        <w:right w:val="none" w:sz="0" w:space="0" w:color="auto"/>
      </w:divBdr>
    </w:div>
    <w:div w:id="1821925381">
      <w:bodyDiv w:val="1"/>
      <w:marLeft w:val="0"/>
      <w:marRight w:val="0"/>
      <w:marTop w:val="0"/>
      <w:marBottom w:val="0"/>
      <w:divBdr>
        <w:top w:val="none" w:sz="0" w:space="0" w:color="auto"/>
        <w:left w:val="none" w:sz="0" w:space="0" w:color="auto"/>
        <w:bottom w:val="none" w:sz="0" w:space="0" w:color="auto"/>
        <w:right w:val="none" w:sz="0" w:space="0" w:color="auto"/>
      </w:divBdr>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19.emf"/></Relationships>
</file>

<file path=word/_rels/header2.xml.rels><?xml version="1.0" encoding="UTF-8" standalone="yes"?>
<Relationships xmlns="http://schemas.openxmlformats.org/package/2006/relationships"><Relationship Id="rId1" Type="http://schemas.openxmlformats.org/officeDocument/2006/relationships/image" Target="media/image1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156082"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0240A5"/>
    <w:rsid w:val="00130761"/>
    <w:rsid w:val="00261FCB"/>
    <w:rsid w:val="002E5C5F"/>
    <w:rsid w:val="00390E70"/>
    <w:rsid w:val="00391D9E"/>
    <w:rsid w:val="003A20E2"/>
    <w:rsid w:val="003E0B7D"/>
    <w:rsid w:val="0049494F"/>
    <w:rsid w:val="00663490"/>
    <w:rsid w:val="00681E4A"/>
    <w:rsid w:val="006C69AE"/>
    <w:rsid w:val="006E0733"/>
    <w:rsid w:val="007D3643"/>
    <w:rsid w:val="007D6148"/>
    <w:rsid w:val="00821518"/>
    <w:rsid w:val="00841EBE"/>
    <w:rsid w:val="008B1118"/>
    <w:rsid w:val="00AA196E"/>
    <w:rsid w:val="00B3301B"/>
    <w:rsid w:val="00BB6FD7"/>
    <w:rsid w:val="00BC55A7"/>
    <w:rsid w:val="00C340F2"/>
    <w:rsid w:val="00D14ECA"/>
    <w:rsid w:val="00EB3676"/>
    <w:rsid w:val="00EF2D10"/>
    <w:rsid w:val="00F411FF"/>
    <w:rsid w:val="00F44892"/>
    <w:rsid w:val="00FB0CD0"/>
    <w:rsid w:val="00FD0AFF"/>
    <w:rsid w:val="00FE4C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B3E5A1"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5.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11</Pages>
  <Words>1557</Words>
  <Characters>9815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Projekt Modul 335</vt:lpstr>
    </vt:vector>
  </TitlesOfParts>
  <Company>ipso Bildung AG</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335</dc:title>
  <dc:subject>Azin Ildas</dc:subject>
  <dc:creator>Azin Ildas</dc:creator>
  <cp:keywords/>
  <dc:description/>
  <cp:lastModifiedBy>Azin Ildas</cp:lastModifiedBy>
  <cp:revision>2</cp:revision>
  <cp:lastPrinted>2024-02-02T18:57:00Z</cp:lastPrinted>
  <dcterms:created xsi:type="dcterms:W3CDTF">2024-06-29T14:01:00Z</dcterms:created>
  <dcterms:modified xsi:type="dcterms:W3CDTF">2024-06-29T14:01:00Z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